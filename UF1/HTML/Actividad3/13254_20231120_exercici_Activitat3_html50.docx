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  <w:gridCol w:w="2821"/>
      </w:tblGrid>
      <w:tr w:rsidR="00526F24" w14:paraId="2067D6A0" w14:textId="77777777">
        <w:trPr>
          <w:trHeight w:val="427"/>
        </w:trPr>
        <w:tc>
          <w:tcPr>
            <w:tcW w:w="6629" w:type="dxa"/>
            <w:tcBorders>
              <w:bottom w:val="single" w:sz="4" w:space="0" w:color="000000"/>
            </w:tcBorders>
            <w:shd w:val="clear" w:color="auto" w:fill="EEECE1"/>
            <w:vAlign w:val="center"/>
          </w:tcPr>
          <w:p w14:paraId="2A0DA31B" w14:textId="0A93A23C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Crèdit/*Matèria: </w:t>
            </w:r>
            <w:r w:rsidR="0079600A">
              <w:rPr>
                <w:rFonts w:ascii="Arial" w:hAnsi="Arial" w:cs="Arial"/>
                <w:b/>
                <w:sz w:val="20"/>
                <w:szCs w:val="20"/>
              </w:rPr>
              <w:t>Llenguatges de marques i sistemes de gestió d’*informació</w:t>
            </w:r>
          </w:p>
        </w:tc>
        <w:tc>
          <w:tcPr>
            <w:tcW w:w="2821" w:type="dxa"/>
            <w:shd w:val="clear" w:color="auto" w:fill="EEECE1"/>
            <w:vAlign w:val="center"/>
          </w:tcPr>
          <w:p w14:paraId="6836FBD4" w14:textId="4A25AAF4" w:rsidR="00526F24" w:rsidRDefault="009F5D44" w:rsidP="00C749B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 w:rsidR="00C749B5">
              <w:rPr>
                <w:rFonts w:ascii="Arial" w:hAnsi="Arial" w:cs="Arial"/>
                <w:b/>
                <w:color w:val="BFBFBF"/>
                <w:sz w:val="20"/>
                <w:szCs w:val="20"/>
              </w:rPr>
              <w:t>2</w:t>
            </w:r>
            <w:r w:rsidR="00F43B48">
              <w:rPr>
                <w:rFonts w:ascii="Arial" w:hAnsi="Arial" w:cs="Arial"/>
                <w:b/>
                <w:color w:val="BFBFBF"/>
                <w:sz w:val="20"/>
                <w:szCs w:val="20"/>
              </w:rPr>
              <w:t>3/11/202</w:t>
            </w:r>
            <w:r w:rsidR="00367400">
              <w:rPr>
                <w:rFonts w:ascii="Arial" w:hAnsi="Arial" w:cs="Arial"/>
                <w:b/>
                <w:color w:val="BFBFBF"/>
                <w:sz w:val="20"/>
                <w:szCs w:val="20"/>
              </w:rPr>
              <w:t>3</w:t>
            </w:r>
          </w:p>
        </w:tc>
      </w:tr>
      <w:tr w:rsidR="00526F24" w14:paraId="0269009B" w14:textId="77777777">
        <w:trPr>
          <w:cantSplit/>
          <w:trHeight w:val="420"/>
        </w:trPr>
        <w:tc>
          <w:tcPr>
            <w:tcW w:w="6629" w:type="dxa"/>
          </w:tcPr>
          <w:p w14:paraId="4AA16D19" w14:textId="56695B17" w:rsidR="00526F24" w:rsidRDefault="009F5D44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Unitats didàctiques o tems: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UF1</w:t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2DE34208" w14:textId="6251B1C6" w:rsidR="00526F24" w:rsidRDefault="009F5D4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 i Grup:</w:t>
            </w:r>
            <w:r w:rsidR="00C749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67400">
              <w:rPr>
                <w:rFonts w:ascii="Arial" w:hAnsi="Arial" w:cs="Arial"/>
                <w:b/>
                <w:sz w:val="20"/>
                <w:szCs w:val="20"/>
              </w:rPr>
              <w:t>DAM1</w:t>
            </w:r>
          </w:p>
        </w:tc>
      </w:tr>
    </w:tbl>
    <w:p w14:paraId="3538F0CF" w14:textId="77777777" w:rsidR="00C749B5" w:rsidRDefault="00C749B5"/>
    <w:p w14:paraId="647AFBB4" w14:textId="0D3F79B9" w:rsidR="005F4E2A" w:rsidRDefault="0024377B" w:rsidP="0024377B">
      <w:pPr>
        <w:rPr>
          <w:bCs/>
        </w:rPr>
      </w:pPr>
      <w:r>
        <w:rPr>
          <w:bCs/>
        </w:rPr>
        <w:t xml:space="preserve">1.-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</w:t>
      </w:r>
      <w:r w:rsidR="00D77FFB">
        <w:rPr>
          <w:bCs/>
        </w:rPr>
        <w:t xml:space="preserve"> formulari </w:t>
      </w:r>
      <w:r w:rsidR="00DD585E">
        <w:rPr>
          <w:bCs/>
        </w:rPr>
        <w:t xml:space="preserve">que </w:t>
      </w:r>
      <w:proofErr w:type="spellStart"/>
      <w:r w:rsidR="00DD585E">
        <w:rPr>
          <w:bCs/>
        </w:rPr>
        <w:t>siga</w:t>
      </w:r>
      <w:proofErr w:type="spellEnd"/>
      <w:r w:rsidR="00DD585E">
        <w:rPr>
          <w:bCs/>
        </w:rPr>
        <w:t xml:space="preserve"> una comanda d'una botiga de roba, </w:t>
      </w:r>
      <w:r w:rsidR="00D77FFB">
        <w:rPr>
          <w:bCs/>
        </w:rPr>
        <w:t xml:space="preserve">en el qual </w:t>
      </w:r>
      <w:proofErr w:type="spellStart"/>
      <w:r w:rsidR="00D77FFB">
        <w:rPr>
          <w:bCs/>
        </w:rPr>
        <w:t>apareguen</w:t>
      </w:r>
      <w:proofErr w:type="spellEnd"/>
      <w:r w:rsidR="00D77FFB">
        <w:rPr>
          <w:bCs/>
        </w:rPr>
        <w:t xml:space="preserve"> dos blocs,</w:t>
      </w:r>
      <w:r w:rsidR="00DD585E">
        <w:rPr>
          <w:bCs/>
        </w:rPr>
        <w:t xml:space="preserve"> </w:t>
      </w:r>
      <w:r w:rsidR="00D77FFB">
        <w:rPr>
          <w:bCs/>
        </w:rPr>
        <w:t>e</w:t>
      </w:r>
      <w:r w:rsidR="00DD585E">
        <w:rPr>
          <w:bCs/>
        </w:rPr>
        <w:t xml:space="preserve">l primer bloc conté les dades del client , nom i cognoms, adreça, codi postal, </w:t>
      </w:r>
      <w:proofErr w:type="spellStart"/>
      <w:r w:rsidR="00DD585E">
        <w:rPr>
          <w:bCs/>
        </w:rPr>
        <w:t>Pais</w:t>
      </w:r>
      <w:proofErr w:type="spellEnd"/>
      <w:r w:rsidR="00DD585E">
        <w:rPr>
          <w:bCs/>
        </w:rPr>
        <w:t>, el segon bloc les dades de la comanda</w:t>
      </w:r>
      <w:r w:rsidR="00557A04">
        <w:rPr>
          <w:bCs/>
        </w:rPr>
        <w:t xml:space="preserve"> t</w:t>
      </w:r>
      <w:r w:rsidR="004C29AA">
        <w:rPr>
          <w:bCs/>
        </w:rPr>
        <w:t>i</w:t>
      </w:r>
      <w:r w:rsidR="00557A04">
        <w:rPr>
          <w:bCs/>
        </w:rPr>
        <w:t>ndr</w:t>
      </w:r>
      <w:r w:rsidR="004C29AA">
        <w:rPr>
          <w:bCs/>
        </w:rPr>
        <w:t>à</w:t>
      </w:r>
      <w:r w:rsidR="00DD585E">
        <w:rPr>
          <w:bCs/>
        </w:rPr>
        <w:t>, producte, talla triarem d'un conjunt d'opcions  (S, M, L, XL), quantitat</w:t>
      </w:r>
      <w:r w:rsidR="006F67FD">
        <w:rPr>
          <w:bCs/>
        </w:rPr>
        <w:t>.</w:t>
      </w:r>
      <w:r w:rsidR="00557A04">
        <w:rPr>
          <w:bCs/>
        </w:rPr>
        <w:t xml:space="preserve"> Les dades del client  </w:t>
      </w:r>
      <w:r w:rsidR="004C29AA">
        <w:rPr>
          <w:bCs/>
        </w:rPr>
        <w:t>an</w:t>
      </w:r>
      <w:r w:rsidR="00557A04">
        <w:rPr>
          <w:bCs/>
        </w:rPr>
        <w:t>iran en un bloc</w:t>
      </w:r>
      <w:r w:rsidR="00406E7E">
        <w:rPr>
          <w:bCs/>
        </w:rPr>
        <w:t xml:space="preserve"> amb el t</w:t>
      </w:r>
      <w:r w:rsidR="00376765">
        <w:rPr>
          <w:bCs/>
        </w:rPr>
        <w:t>í</w:t>
      </w:r>
      <w:r w:rsidR="00406E7E">
        <w:rPr>
          <w:bCs/>
        </w:rPr>
        <w:t>t</w:t>
      </w:r>
      <w:r w:rsidR="00376765">
        <w:rPr>
          <w:bCs/>
        </w:rPr>
        <w:t>ol</w:t>
      </w:r>
      <w:r w:rsidR="00406E7E">
        <w:rPr>
          <w:bCs/>
        </w:rPr>
        <w:t xml:space="preserve"> Client, i les dades </w:t>
      </w:r>
      <w:r w:rsidR="004C29AA">
        <w:rPr>
          <w:bCs/>
        </w:rPr>
        <w:t>comanda</w:t>
      </w:r>
      <w:r w:rsidR="00406E7E">
        <w:rPr>
          <w:bCs/>
        </w:rPr>
        <w:t xml:space="preserve"> aniran en un bloc de nom</w:t>
      </w:r>
      <w:r w:rsidR="004C29AA">
        <w:rPr>
          <w:bCs/>
        </w:rPr>
        <w:t xml:space="preserve"> comanda</w:t>
      </w:r>
      <w:r w:rsidR="00406E7E">
        <w:rPr>
          <w:bCs/>
        </w:rPr>
        <w:t>.</w:t>
      </w:r>
      <w:r w:rsidR="00DD585E">
        <w:rPr>
          <w:bCs/>
        </w:rPr>
        <w:t xml:space="preserve"> La pàgina t</w:t>
      </w:r>
      <w:r w:rsidR="004C29AA">
        <w:rPr>
          <w:bCs/>
        </w:rPr>
        <w:t>i</w:t>
      </w:r>
      <w:r w:rsidR="00DD585E">
        <w:rPr>
          <w:bCs/>
        </w:rPr>
        <w:t>ndrà dos botons, realitzar comanda i anul·lar</w:t>
      </w:r>
      <w:r w:rsidR="00557A04">
        <w:rPr>
          <w:bCs/>
        </w:rPr>
        <w:t>.</w:t>
      </w:r>
    </w:p>
    <w:p w14:paraId="5D1725AB" w14:textId="77777777" w:rsidR="005F4E2A" w:rsidRDefault="005F4E2A" w:rsidP="0024377B">
      <w:pPr>
        <w:rPr>
          <w:bCs/>
        </w:rPr>
      </w:pPr>
    </w:p>
    <w:p w14:paraId="6FC7C91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&lt;!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DOCTYPE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5E7B464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A4435F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5D6F73B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title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Actividad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3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Ejercicio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1&lt;/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title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2D77C9C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FD42EE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body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A186A0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form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5A76C2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fieldset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2EDBC97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legend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Cliente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legend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5688FD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firstname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7634B0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input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"text"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firstName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firstName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placeholder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Ingrese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su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nombre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:"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74147B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lastName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E6A30D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input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"text"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lastName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lastName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placeholder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Ingrese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su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apellido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:"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required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ADFB83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"address"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3ABCEBB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input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"text"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"address"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"address"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placeholder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Ingrese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su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direccion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:"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required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126BC37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"country"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60F737B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input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"text"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"country"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"country"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placeholder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Ingrese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su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pais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:"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required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9CE05E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fieldset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FC669E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</w:p>
    <w:p w14:paraId="69D9B914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fieldset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09E1F4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legend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Pedido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legend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D2235D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producto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479480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input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"text"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producto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producto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placeholder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Ingrese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 xml:space="preserve"> la 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prenda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:"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BCD589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</w:p>
    <w:p w14:paraId="5FCB573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talla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6DEB194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select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talla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talla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required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84F3C40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value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"S"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&gt;S&lt;/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2C75A04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value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"M"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&gt;M&lt;/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4D4FB30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value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"L"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&gt;L&lt;/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9B5089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lastRenderedPageBreak/>
        <w:t>    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value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"XL"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&gt;XL&lt;/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option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117BD3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select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6C27C2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</w:p>
    <w:p w14:paraId="1E23006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for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cantidad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label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FD4180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input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"number"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id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cantidad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cantidad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min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"1"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placeholder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Cantidad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required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6ABD5B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fieldset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9326DE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button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"submit"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Confirmar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button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EAFE987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button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"reset"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class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"cancel"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Cancelar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button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D9E9E0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form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92094E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body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8B7535B" w14:textId="7437A19C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4C2E2CB" w14:textId="77777777" w:rsidR="00F5391E" w:rsidRDefault="00F5391E" w:rsidP="0024377B">
      <w:pPr>
        <w:rPr>
          <w:bCs/>
        </w:rPr>
      </w:pPr>
    </w:p>
    <w:p w14:paraId="5C0D05EF" w14:textId="10928487" w:rsidR="0024377B" w:rsidRDefault="005F4E2A" w:rsidP="0024377B">
      <w:pPr>
        <w:rPr>
          <w:bCs/>
        </w:rPr>
      </w:pPr>
      <w:r>
        <w:rPr>
          <w:bCs/>
        </w:rPr>
        <w:t xml:space="preserve">2.- Dissenyar una pàgina web html5 que </w:t>
      </w:r>
      <w:proofErr w:type="spellStart"/>
      <w:r w:rsidR="002555B8">
        <w:rPr>
          <w:bCs/>
        </w:rPr>
        <w:t>explique</w:t>
      </w:r>
      <w:proofErr w:type="spellEnd"/>
      <w:r w:rsidR="002555B8">
        <w:rPr>
          <w:bCs/>
        </w:rPr>
        <w:t xml:space="preserve"> la visita a un lloc arqueològic com les pintur</w:t>
      </w:r>
      <w:r w:rsidR="004C29AA">
        <w:rPr>
          <w:bCs/>
        </w:rPr>
        <w:t>e</w:t>
      </w:r>
      <w:r w:rsidR="002555B8">
        <w:rPr>
          <w:bCs/>
        </w:rPr>
        <w:t xml:space="preserve">s de </w:t>
      </w:r>
      <w:proofErr w:type="spellStart"/>
      <w:r w:rsidR="002555B8">
        <w:rPr>
          <w:bCs/>
        </w:rPr>
        <w:t>altamira</w:t>
      </w:r>
      <w:proofErr w:type="spellEnd"/>
      <w:r w:rsidR="002555B8">
        <w:rPr>
          <w:bCs/>
        </w:rPr>
        <w:t xml:space="preserve">,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 t</w:t>
      </w:r>
      <w:r w:rsidR="00376765">
        <w:rPr>
          <w:bCs/>
        </w:rPr>
        <w:t>í</w:t>
      </w:r>
      <w:r>
        <w:rPr>
          <w:bCs/>
        </w:rPr>
        <w:t>t</w:t>
      </w:r>
      <w:r w:rsidR="00376765">
        <w:rPr>
          <w:bCs/>
        </w:rPr>
        <w:t>o</w:t>
      </w:r>
      <w:r>
        <w:rPr>
          <w:bCs/>
        </w:rPr>
        <w:t xml:space="preserve">l, una capçalera i </w:t>
      </w:r>
      <w:r w:rsidR="002555B8">
        <w:rPr>
          <w:bCs/>
        </w:rPr>
        <w:t>5 par</w:t>
      </w:r>
      <w:r w:rsidR="004C29AA">
        <w:rPr>
          <w:bCs/>
        </w:rPr>
        <w:t>àgrafs</w:t>
      </w:r>
      <w:r w:rsidR="002555B8">
        <w:rPr>
          <w:bCs/>
        </w:rPr>
        <w:t xml:space="preserve"> cadascun  de fons negre color de les lletres blanc amb una imatge al principi de cada p</w:t>
      </w:r>
      <w:r w:rsidR="004C29AA">
        <w:rPr>
          <w:bCs/>
        </w:rPr>
        <w:t>aràgrafs</w:t>
      </w:r>
      <w:r w:rsidR="00572E9F">
        <w:rPr>
          <w:bCs/>
        </w:rPr>
        <w:t xml:space="preserve"> i text al final</w:t>
      </w:r>
      <w:r w:rsidR="00152649">
        <w:rPr>
          <w:bCs/>
        </w:rPr>
        <w:t>,</w:t>
      </w:r>
      <w:r w:rsidR="00572E9F">
        <w:rPr>
          <w:bCs/>
        </w:rPr>
        <w:t xml:space="preserve"> explicant el preu de la visita guiada i no guiada</w:t>
      </w:r>
      <w:r w:rsidR="0024377B">
        <w:rPr>
          <w:bCs/>
        </w:rPr>
        <w:t>.</w:t>
      </w:r>
    </w:p>
    <w:p w14:paraId="7AA9827A" w14:textId="77777777" w:rsidR="007C6E62" w:rsidRDefault="007C6E62" w:rsidP="0024377B">
      <w:pPr>
        <w:rPr>
          <w:bCs/>
        </w:rPr>
      </w:pPr>
    </w:p>
    <w:p w14:paraId="4B87308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&lt;!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DOCTYPE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C5DC1B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lang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esp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53DDBAC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C529B8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meta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charset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"UTF-8"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825C8A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meta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name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"viewport"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content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"width=device-width, initial-scale=1"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C8FD8D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style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57E2A4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  <w:proofErr w:type="gram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body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{</w:t>
      </w:r>
      <w:proofErr w:type="gramEnd"/>
    </w:p>
    <w:p w14:paraId="74281FBB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font-family: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Arial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,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Helvetica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,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sans-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serif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42564F8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}</w:t>
      </w:r>
    </w:p>
    <w:p w14:paraId="0434EA6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  <w:proofErr w:type="gram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{</w:t>
      </w:r>
      <w:proofErr w:type="gramEnd"/>
    </w:p>
    <w:p w14:paraId="7D10F90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margin: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10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px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0F2FA28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padding: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10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px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317A9BB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    background-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color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black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47B4755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color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: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white</w:t>
      </w:r>
    </w:p>
    <w:p w14:paraId="7105D3A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}</w:t>
      </w:r>
    </w:p>
    <w:p w14:paraId="0796B4F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img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{</w:t>
      </w:r>
      <w:proofErr w:type="gramEnd"/>
    </w:p>
    <w:p w14:paraId="3BA86FC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max-width: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100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%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47D4B9D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height: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auto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46E9A4A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border-radius: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5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px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0C5E5BB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    margin-bottom: </w:t>
      </w:r>
      <w:proofErr w:type="gram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5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px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;</w:t>
      </w:r>
      <w:proofErr w:type="gramEnd"/>
    </w:p>
    <w:p w14:paraId="1AF0FBB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}</w:t>
      </w:r>
    </w:p>
    <w:p w14:paraId="29F5172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style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3A855F0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title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&gt;Actividad 3 Ejercicio 2&lt;/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title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99B43B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    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480C75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body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B6B95D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lastRenderedPageBreak/>
        <w:t>        &lt;</w:t>
      </w:r>
      <w:proofErr w:type="spellStart"/>
      <w:r w:rsidRPr="00F5391E">
        <w:rPr>
          <w:rFonts w:ascii="Consolas" w:hAnsi="Consolas"/>
          <w:color w:val="FFFFFF"/>
          <w:sz w:val="21"/>
          <w:szCs w:val="21"/>
          <w:lang w:val="en-GB" w:eastAsia="en-GB"/>
        </w:rPr>
        <w:t>center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img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src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"https://upload.wikimedia.org/wikipedia/commons/2/23/12_Vista_general_del_techo_de_polícromos.jpg"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width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"450"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proofErr w:type="spellStart"/>
      <w:r w:rsidRPr="00F5391E">
        <w:rPr>
          <w:rFonts w:ascii="Consolas" w:hAnsi="Consolas"/>
          <w:color w:val="FFFFFF"/>
          <w:sz w:val="21"/>
          <w:szCs w:val="21"/>
          <w:lang w:val="en-GB" w:eastAsia="en-GB"/>
        </w:rPr>
        <w:t>center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95F4487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section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6D49B1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&gt;Les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Pintures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de Altamira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són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un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tresor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arqueològic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que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ens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transporta 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l'art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prehistòric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54F06CB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&gt;La visita guiada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ofereix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una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experiència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immersiva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en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aquesta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obra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mestra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del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passat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03C4652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Descobreix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les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pintures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amb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guia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experta que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t'explicarà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història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i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els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secrets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d'aquest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lloc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únic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0684C20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&gt;Preu de la visita guiada: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strong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&gt;30€ </w:t>
      </w:r>
      <w:proofErr w:type="gram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per persona</w:t>
      </w:r>
      <w:proofErr w:type="gram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strong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5C3D36B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&gt;Explora les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pintures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i experimenta la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màgia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del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passat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amb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nostra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visita guiada única.&lt;/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336A366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        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CB5A7F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proofErr w:type="spellStart"/>
      <w:r w:rsidRPr="00F5391E">
        <w:rPr>
          <w:rFonts w:ascii="Consolas" w:hAnsi="Consolas"/>
          <w:color w:val="FFFFFF"/>
          <w:sz w:val="21"/>
          <w:szCs w:val="21"/>
          <w:lang w:val="en-GB" w:eastAsia="en-GB"/>
        </w:rPr>
        <w:t>center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img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src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"https://i.blogs.es/02e0e2/</w:t>
      </w:r>
      <w:proofErr w:type="spellStart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altamira</w:t>
      </w:r>
      <w:proofErr w:type="spellEnd"/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/1366_2000.jpg"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width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"450"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proofErr w:type="spellStart"/>
      <w:r w:rsidRPr="00F5391E">
        <w:rPr>
          <w:rFonts w:ascii="Consolas" w:hAnsi="Consolas"/>
          <w:color w:val="FFFFFF"/>
          <w:sz w:val="21"/>
          <w:szCs w:val="21"/>
          <w:lang w:val="en-GB" w:eastAsia="en-GB"/>
        </w:rPr>
        <w:t>center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FF8ADE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section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&gt;</w:t>
      </w:r>
    </w:p>
    <w:p w14:paraId="7235541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&gt;Si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prefereixes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explorar a tu </w:t>
      </w:r>
      <w:proofErr w:type="gram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ritme</w:t>
      </w:r>
      <w:proofErr w:type="gram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, la visita no guiada també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és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una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opció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02E7948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&gt;Recorre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els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passadissos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i les coves per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descobrir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les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pintures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de manera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independent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093AC6DC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&gt;Preu de la visita no guiada: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strong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&gt;20€ </w:t>
      </w:r>
      <w:proofErr w:type="gram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per persona</w:t>
      </w:r>
      <w:proofErr w:type="gram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strong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EEB8D0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Viu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l'aventura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mentre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descobreixes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les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Pintures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de Altamira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amb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la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nostra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visita autoguiada.&lt;/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1D8E7C10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Descobreix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els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detalls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ocults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d'aquesta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meravellosa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obra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d'art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prehistòrica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.&lt;/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7E3A285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        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829C45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body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55D36A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29EADA11" w14:textId="77777777" w:rsidR="00F5391E" w:rsidRDefault="00F5391E" w:rsidP="0024377B">
      <w:pPr>
        <w:rPr>
          <w:bCs/>
        </w:rPr>
      </w:pPr>
    </w:p>
    <w:p w14:paraId="0E10CB7B" w14:textId="5304A4EB" w:rsidR="007C6E62" w:rsidRDefault="007C6E62" w:rsidP="0024377B">
      <w:pPr>
        <w:rPr>
          <w:bCs/>
        </w:rPr>
      </w:pPr>
      <w:r>
        <w:rPr>
          <w:bCs/>
        </w:rPr>
        <w:t xml:space="preserve">3.- Dissenyar una pàgina web html5 que </w:t>
      </w:r>
      <w:proofErr w:type="spellStart"/>
      <w:r>
        <w:rPr>
          <w:bCs/>
        </w:rPr>
        <w:t>incorpore</w:t>
      </w:r>
      <w:proofErr w:type="spellEnd"/>
      <w:r>
        <w:rPr>
          <w:bCs/>
        </w:rPr>
        <w:t xml:space="preserve"> un t</w:t>
      </w:r>
      <w:r w:rsidR="00376765">
        <w:rPr>
          <w:bCs/>
        </w:rPr>
        <w:t>í</w:t>
      </w:r>
      <w:r>
        <w:rPr>
          <w:bCs/>
        </w:rPr>
        <w:t>t</w:t>
      </w:r>
      <w:r w:rsidR="00376765">
        <w:rPr>
          <w:bCs/>
        </w:rPr>
        <w:t>o</w:t>
      </w:r>
      <w:r>
        <w:rPr>
          <w:bCs/>
        </w:rPr>
        <w:t xml:space="preserve">l, </w:t>
      </w:r>
      <w:r w:rsidR="00D12DD3">
        <w:rPr>
          <w:bCs/>
        </w:rPr>
        <w:t xml:space="preserve">una capçalera que </w:t>
      </w:r>
      <w:proofErr w:type="spellStart"/>
      <w:r w:rsidR="00D12DD3">
        <w:rPr>
          <w:bCs/>
        </w:rPr>
        <w:t>indique</w:t>
      </w:r>
      <w:proofErr w:type="spellEnd"/>
      <w:r w:rsidR="00D12DD3">
        <w:rPr>
          <w:bCs/>
        </w:rPr>
        <w:t xml:space="preserve"> la venda d'un automò</w:t>
      </w:r>
      <w:r w:rsidR="004C29AA">
        <w:rPr>
          <w:bCs/>
        </w:rPr>
        <w:t>b</w:t>
      </w:r>
      <w:r w:rsidR="00D12DD3">
        <w:rPr>
          <w:bCs/>
        </w:rPr>
        <w:t>il de segona mà elèctric, la pàgina t</w:t>
      </w:r>
      <w:r w:rsidR="004C29AA">
        <w:rPr>
          <w:bCs/>
        </w:rPr>
        <w:t>i</w:t>
      </w:r>
      <w:r w:rsidR="00D12DD3">
        <w:rPr>
          <w:bCs/>
        </w:rPr>
        <w:t>ndr</w:t>
      </w:r>
      <w:r w:rsidR="004C29AA">
        <w:rPr>
          <w:bCs/>
        </w:rPr>
        <w:t>à</w:t>
      </w:r>
      <w:r w:rsidR="00D12DD3">
        <w:rPr>
          <w:bCs/>
        </w:rPr>
        <w:t xml:space="preserve"> 3 fotos del automò</w:t>
      </w:r>
      <w:r w:rsidR="004C29AA">
        <w:rPr>
          <w:bCs/>
        </w:rPr>
        <w:t>b</w:t>
      </w:r>
      <w:r w:rsidR="00D12DD3">
        <w:rPr>
          <w:bCs/>
        </w:rPr>
        <w:t>il , un vídeo del automò</w:t>
      </w:r>
      <w:r w:rsidR="004C29AA">
        <w:rPr>
          <w:bCs/>
        </w:rPr>
        <w:t>b</w:t>
      </w:r>
      <w:r w:rsidR="00D12DD3">
        <w:rPr>
          <w:bCs/>
        </w:rPr>
        <w:t xml:space="preserve">il  funcionant i paràgrafs explicant els avantatges, equipament i </w:t>
      </w:r>
      <w:proofErr w:type="spellStart"/>
      <w:r w:rsidR="00D12DD3">
        <w:rPr>
          <w:bCs/>
        </w:rPr>
        <w:t>kilometr</w:t>
      </w:r>
      <w:r w:rsidR="004C29AA">
        <w:rPr>
          <w:bCs/>
        </w:rPr>
        <w:t>e</w:t>
      </w:r>
      <w:r w:rsidR="00D12DD3">
        <w:rPr>
          <w:bCs/>
        </w:rPr>
        <w:t>s</w:t>
      </w:r>
      <w:proofErr w:type="spellEnd"/>
      <w:r w:rsidR="00D12DD3">
        <w:rPr>
          <w:bCs/>
        </w:rPr>
        <w:t xml:space="preserve"> fets del automò</w:t>
      </w:r>
      <w:r w:rsidR="004C29AA">
        <w:rPr>
          <w:bCs/>
        </w:rPr>
        <w:t>b</w:t>
      </w:r>
      <w:r w:rsidR="00D12DD3">
        <w:rPr>
          <w:bCs/>
        </w:rPr>
        <w:t>il, a</w:t>
      </w:r>
      <w:r w:rsidR="004C29AA">
        <w:rPr>
          <w:bCs/>
        </w:rPr>
        <w:t>ixí</w:t>
      </w:r>
      <w:r w:rsidR="00D12DD3">
        <w:rPr>
          <w:bCs/>
        </w:rPr>
        <w:t xml:space="preserve"> com el telèfon i un </w:t>
      </w:r>
      <w:proofErr w:type="spellStart"/>
      <w:r w:rsidR="00D12DD3">
        <w:rPr>
          <w:bCs/>
        </w:rPr>
        <w:t>email</w:t>
      </w:r>
      <w:proofErr w:type="spellEnd"/>
      <w:r w:rsidR="00D12DD3">
        <w:rPr>
          <w:bCs/>
        </w:rPr>
        <w:t xml:space="preserve"> de contacte.</w:t>
      </w:r>
    </w:p>
    <w:p w14:paraId="468F46D7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&lt;!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DOCTYPE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19D842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2E3315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0E8D5C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title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Actividad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3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Ejercicio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3&lt;/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title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F5D622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C8C7A14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body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6434412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header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3B3968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h1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&gt;Venta de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automovil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electrico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de segunda mano&lt;/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h1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5BA2CFCC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lastRenderedPageBreak/>
        <w:t xml:space="preserve">        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header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100AB0A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527036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&gt;Fotos del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automovil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4BB5ED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img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width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"640"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height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"320"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src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"https://www.turbo.fr/sites/default/files/styles/header_image/public/migration/model/field_image/000000001748282.jpg?itok=36NE29E6"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alt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"Foto 1"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3331E3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img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width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"640"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height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"320"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src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"https://carwow-es-wp-0.imgix.net/Tesla-Roadster-frontal.jpg?auto=format&amp;cs=tinysrgb&amp;fit=crop&amp;h=800&amp;ixlib=rb-1.1.0&amp;q=60&amp;w=1600"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alt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"Foto2"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B1A632B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br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img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width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"640"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height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"320"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src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"https://cdn.topgear.es/sites/navi.axelspringer.es/public/media/image/2020/08/primer-tesla-roadster-2020711.jpg"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alt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"Foto3"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E5B3DE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D62226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08CF9E4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    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&gt;Video del 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automovil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 funcionando&lt;/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1FF77B69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            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iframe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width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"560"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height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"315"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src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"https://www.youtube.com/embed/tw4jkyfY4HE?si=k8a-A2QMkYkHcefB"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title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"YouTube video player"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frameborder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"0"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allow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=</w:t>
      </w:r>
      <w:r w:rsidRPr="00F5391E">
        <w:rPr>
          <w:rFonts w:ascii="Consolas" w:hAnsi="Consolas"/>
          <w:color w:val="98C379"/>
          <w:sz w:val="21"/>
          <w:szCs w:val="21"/>
          <w:lang w:val="en-GB" w:eastAsia="en-GB"/>
        </w:rPr>
        <w:t>"accelerometer; autoplay; clipboard-write; encrypted-media; gyroscope; picture-in-picture; web-share"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 </w:t>
      </w:r>
      <w:proofErr w:type="spellStart"/>
      <w:r w:rsidRPr="00F5391E">
        <w:rPr>
          <w:rFonts w:ascii="Consolas" w:hAnsi="Consolas"/>
          <w:color w:val="D19A66"/>
          <w:sz w:val="21"/>
          <w:szCs w:val="21"/>
          <w:lang w:val="en-GB" w:eastAsia="en-GB"/>
        </w:rPr>
        <w:t>allowfullscreen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iframe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7446236A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 xml:space="preserve">        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section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1C9832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&gt;Ventajas&lt;/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6AB973DD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ul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679ED96C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&gt;Bajo impacto ambiental&lt;/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5407F2E7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&gt;Ahorro en costos de combustible&lt;/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FFE6C9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&gt;Bajo mantenimiento&lt;/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6E99EE6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ul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25B825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&gt;Equipamiento incluido:&lt;/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BA421F1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ul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52B6E85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&gt;Sistema de navegación GPS&lt;/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DFBA6D2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&gt;Asientos de cuero&lt;/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A3BAAF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&gt;Sensores de estacionamiento&lt;/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li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6E1BB0E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ul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375E9DEE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&lt;/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section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43DD91CC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&lt;</w:t>
      </w:r>
      <w:proofErr w:type="spellStart"/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section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262F0CE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&gt;Información de contacto&lt;/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h2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760E28C5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s-ES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&gt;Para obtener más información o programar una prueba de manejo, por favor contacte:&lt;/</w:t>
      </w:r>
      <w:r w:rsidRPr="00F5391E">
        <w:rPr>
          <w:rFonts w:ascii="Consolas" w:hAnsi="Consolas"/>
          <w:color w:val="E06C75"/>
          <w:sz w:val="21"/>
          <w:szCs w:val="21"/>
          <w:lang w:val="es-ES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>&gt;</w:t>
      </w:r>
    </w:p>
    <w:p w14:paraId="183EF246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s-ES" w:eastAsia="en-GB"/>
        </w:rPr>
        <w:t xml:space="preserve">            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  <w:proofErr w:type="spellStart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Teléfono</w:t>
      </w:r>
      <w:proofErr w:type="spellEnd"/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: 123-456-7890&lt;/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41E11FB3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    &lt;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&gt;Email: info@ventaautomovil.com&lt;/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p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            </w:t>
      </w:r>
    </w:p>
    <w:p w14:paraId="7489FFAC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section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6D226E08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    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body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5CE40F2F" w14:textId="77777777" w:rsidR="00F5391E" w:rsidRPr="00F5391E" w:rsidRDefault="00F5391E" w:rsidP="00F5391E">
      <w:pPr>
        <w:shd w:val="clear" w:color="auto" w:fill="282C34"/>
        <w:suppressAutoHyphens w:val="0"/>
        <w:spacing w:line="285" w:lineRule="atLeast"/>
        <w:rPr>
          <w:rFonts w:ascii="Consolas" w:hAnsi="Consolas"/>
          <w:color w:val="ABB2BF"/>
          <w:sz w:val="21"/>
          <w:szCs w:val="21"/>
          <w:lang w:val="en-GB" w:eastAsia="en-GB"/>
        </w:rPr>
      </w:pP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&lt;/</w:t>
      </w:r>
      <w:r w:rsidRPr="00F5391E">
        <w:rPr>
          <w:rFonts w:ascii="Consolas" w:hAnsi="Consolas"/>
          <w:color w:val="E06C75"/>
          <w:sz w:val="21"/>
          <w:szCs w:val="21"/>
          <w:lang w:val="en-GB" w:eastAsia="en-GB"/>
        </w:rPr>
        <w:t>html</w:t>
      </w:r>
      <w:r w:rsidRPr="00F5391E">
        <w:rPr>
          <w:rFonts w:ascii="Consolas" w:hAnsi="Consolas"/>
          <w:color w:val="ABB2BF"/>
          <w:sz w:val="21"/>
          <w:szCs w:val="21"/>
          <w:lang w:val="en-GB" w:eastAsia="en-GB"/>
        </w:rPr>
        <w:t>&gt;</w:t>
      </w:r>
    </w:p>
    <w:p w14:paraId="3CFF4300" w14:textId="77777777" w:rsidR="00C749B5" w:rsidRDefault="00C749B5" w:rsidP="00C749B5">
      <w:pPr>
        <w:rPr>
          <w:b/>
          <w:u w:val="single"/>
        </w:rPr>
      </w:pPr>
    </w:p>
    <w:sectPr w:rsidR="00C749B5" w:rsidSect="00066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25" w:right="1418" w:bottom="765" w:left="1418" w:header="426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24285" w14:textId="77777777" w:rsidR="003D00B5" w:rsidRDefault="003D00B5">
      <w:r>
        <w:separator/>
      </w:r>
    </w:p>
  </w:endnote>
  <w:endnote w:type="continuationSeparator" w:id="0">
    <w:p w14:paraId="6E98E0A2" w14:textId="77777777" w:rsidR="003D00B5" w:rsidRDefault="003D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3A227C9F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6E23261A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315FAE03" wp14:editId="3EA38840">
                <wp:extent cx="895350" cy="76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5579AAF4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37A0480E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1AF90CC4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5F6B8036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22AECCF4" wp14:editId="26F96DFB">
                <wp:extent cx="390525" cy="32385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709BDB61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5813B3E8" w14:textId="77777777" w:rsidR="00526F24" w:rsidRDefault="00526F24"/>
      </w:tc>
      <w:tc>
        <w:tcPr>
          <w:tcW w:w="2611" w:type="dxa"/>
          <w:vAlign w:val="center"/>
        </w:tcPr>
        <w:p w14:paraId="06E9A473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4C56891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ED65C33" w14:textId="77777777" w:rsidR="00526F24" w:rsidRDefault="00526F24"/>
      </w:tc>
    </w:tr>
    <w:tr w:rsidR="00526F24" w14:paraId="3E695125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63C03B0" w14:textId="77777777" w:rsidR="00526F24" w:rsidRDefault="00526F24"/>
      </w:tc>
      <w:tc>
        <w:tcPr>
          <w:tcW w:w="2611" w:type="dxa"/>
          <w:vAlign w:val="center"/>
        </w:tcPr>
        <w:p w14:paraId="67663CB2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5833569F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448F096C" w14:textId="77777777" w:rsidR="00526F24" w:rsidRDefault="00526F24"/>
      </w:tc>
    </w:tr>
    <w:tr w:rsidR="00526F24" w14:paraId="7679E7C1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95ADB45" w14:textId="77777777" w:rsidR="00526F24" w:rsidRDefault="00526F24"/>
      </w:tc>
      <w:tc>
        <w:tcPr>
          <w:tcW w:w="2611" w:type="dxa"/>
          <w:vAlign w:val="center"/>
        </w:tcPr>
        <w:p w14:paraId="5D9AD64F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181C724A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6592F57" w14:textId="77777777" w:rsidR="00526F24" w:rsidRDefault="00526F24"/>
      </w:tc>
    </w:tr>
  </w:tbl>
  <w:p w14:paraId="3DBCDE6F" w14:textId="77777777" w:rsidR="00526F24" w:rsidRDefault="00526F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73D3" w14:textId="77777777" w:rsidR="00526F24" w:rsidRDefault="00526F24">
    <w:pPr>
      <w:pStyle w:val="Piedepgina"/>
    </w:pPr>
  </w:p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623C2701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6CB64F3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49FCF8A5" wp14:editId="08DBB034">
                <wp:extent cx="8953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290A3B4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089149D9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48CAB3A4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235A820E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6F0381B2" wp14:editId="74937C74">
                <wp:extent cx="390525" cy="32385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5E9709CF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38B13BFD" w14:textId="77777777" w:rsidR="00526F24" w:rsidRDefault="00526F24"/>
      </w:tc>
      <w:tc>
        <w:tcPr>
          <w:tcW w:w="2611" w:type="dxa"/>
          <w:vAlign w:val="center"/>
        </w:tcPr>
        <w:p w14:paraId="02571E99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633D8435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4A05E10A" w14:textId="77777777" w:rsidR="00526F24" w:rsidRDefault="00526F24"/>
      </w:tc>
    </w:tr>
    <w:tr w:rsidR="00526F24" w14:paraId="177B53B6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360277C" w14:textId="77777777" w:rsidR="00526F24" w:rsidRDefault="00526F24"/>
      </w:tc>
      <w:tc>
        <w:tcPr>
          <w:tcW w:w="2611" w:type="dxa"/>
          <w:vAlign w:val="center"/>
        </w:tcPr>
        <w:p w14:paraId="7AD79F5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3D0941B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272A2933" w14:textId="77777777" w:rsidR="00526F24" w:rsidRDefault="00526F24"/>
      </w:tc>
    </w:tr>
    <w:tr w:rsidR="00526F24" w14:paraId="03F75B96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714719D9" w14:textId="77777777" w:rsidR="00526F24" w:rsidRDefault="00526F24"/>
      </w:tc>
      <w:tc>
        <w:tcPr>
          <w:tcW w:w="2611" w:type="dxa"/>
          <w:vAlign w:val="center"/>
        </w:tcPr>
        <w:p w14:paraId="4FB78487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4E64220F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727B6C51" w14:textId="77777777" w:rsidR="00526F24" w:rsidRDefault="00526F24"/>
      </w:tc>
    </w:tr>
  </w:tbl>
  <w:p w14:paraId="43813C38" w14:textId="77777777" w:rsidR="00526F24" w:rsidRDefault="00526F24">
    <w:pPr>
      <w:pStyle w:val="Piedepgina"/>
    </w:pPr>
  </w:p>
  <w:p w14:paraId="4FF0090F" w14:textId="77777777" w:rsidR="00526F24" w:rsidRDefault="00526F2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8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5"/>
      <w:gridCol w:w="2611"/>
      <w:gridCol w:w="2735"/>
      <w:gridCol w:w="2138"/>
    </w:tblGrid>
    <w:tr w:rsidR="00526F24" w14:paraId="11FE4C6A" w14:textId="77777777">
      <w:trPr>
        <w:cantSplit/>
        <w:trHeight w:hRule="exact" w:val="290"/>
      </w:trPr>
      <w:tc>
        <w:tcPr>
          <w:tcW w:w="1905" w:type="dxa"/>
          <w:vMerge w:val="restart"/>
          <w:tcBorders>
            <w:top w:val="single" w:sz="4" w:space="0" w:color="000000"/>
          </w:tcBorders>
        </w:tcPr>
        <w:p w14:paraId="5D20C54E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eastAsia="ca-ES"/>
            </w:rPr>
            <w:drawing>
              <wp:inline distT="0" distB="0" distL="0" distR="0" wp14:anchorId="1C652884" wp14:editId="6FD001C7">
                <wp:extent cx="895350" cy="7620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1" w:type="dxa"/>
          <w:tcBorders>
            <w:top w:val="single" w:sz="4" w:space="0" w:color="000000"/>
          </w:tcBorders>
          <w:vAlign w:val="center"/>
        </w:tcPr>
        <w:p w14:paraId="4D3E1E9F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*Versió</w:t>
          </w:r>
        </w:p>
      </w:tc>
      <w:tc>
        <w:tcPr>
          <w:tcW w:w="2735" w:type="dxa"/>
          <w:tcBorders>
            <w:top w:val="single" w:sz="4" w:space="0" w:color="000000"/>
          </w:tcBorders>
          <w:vAlign w:val="center"/>
        </w:tcPr>
        <w:p w14:paraId="63299912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00</w:t>
          </w:r>
        </w:p>
      </w:tc>
      <w:tc>
        <w:tcPr>
          <w:tcW w:w="2138" w:type="dxa"/>
          <w:vMerge w:val="restart"/>
          <w:tcBorders>
            <w:top w:val="single" w:sz="4" w:space="0" w:color="000000"/>
          </w:tcBorders>
        </w:tcPr>
        <w:p w14:paraId="4DE2232D" w14:textId="77777777" w:rsidR="00526F24" w:rsidRDefault="00526F24">
          <w:pPr>
            <w:snapToGrid w:val="0"/>
            <w:rPr>
              <w:rFonts w:ascii="Univers (W1)" w:hAnsi="Univers (W1)"/>
              <w:b/>
            </w:rPr>
          </w:pPr>
        </w:p>
        <w:p w14:paraId="776C54CE" w14:textId="77777777" w:rsidR="00526F24" w:rsidRDefault="009F5D44">
          <w:pPr>
            <w:rPr>
              <w:rFonts w:ascii="Univers (W1)" w:hAnsi="Univers (W1)"/>
              <w:b/>
              <w:sz w:val="32"/>
              <w:szCs w:val="32"/>
            </w:rPr>
          </w:pPr>
          <w:r>
            <w:rPr>
              <w:rFonts w:ascii="Univers (W1)" w:hAnsi="Univers (W1)"/>
              <w:b/>
              <w:noProof/>
              <w:lang w:eastAsia="ca-ES"/>
            </w:rPr>
            <w:drawing>
              <wp:inline distT="0" distB="0" distL="0" distR="0" wp14:anchorId="19E1277B" wp14:editId="6DB45AA5">
                <wp:extent cx="390525" cy="32385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>
            <w:rPr>
              <w:rFonts w:ascii="Univers (W1)" w:hAnsi="Univers (W1)"/>
              <w:b/>
              <w:sz w:val="32"/>
              <w:szCs w:val="32"/>
            </w:rPr>
            <w:t>Q</w:t>
          </w:r>
          <w:r>
            <w:rPr>
              <w:rFonts w:ascii="Univers (W1)" w:hAnsi="Univers (W1)"/>
              <w:b/>
              <w:color w:val="FF0000"/>
              <w:sz w:val="32"/>
              <w:szCs w:val="32"/>
            </w:rPr>
            <w:t>i</w:t>
          </w:r>
          <w:proofErr w:type="spellEnd"/>
          <w:r>
            <w:rPr>
              <w:rFonts w:ascii="Univers (W1)" w:hAnsi="Univers (W1)"/>
              <w:b/>
              <w:sz w:val="32"/>
              <w:szCs w:val="32"/>
            </w:rPr>
            <w:t>*MC</w:t>
          </w:r>
        </w:p>
      </w:tc>
    </w:tr>
    <w:tr w:rsidR="00526F24" w14:paraId="4F62E6E3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63C62F6F" w14:textId="77777777" w:rsidR="00526F24" w:rsidRDefault="00526F24"/>
      </w:tc>
      <w:tc>
        <w:tcPr>
          <w:tcW w:w="2611" w:type="dxa"/>
          <w:vAlign w:val="center"/>
        </w:tcPr>
        <w:p w14:paraId="4516A69E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Entrada en vigor:</w:t>
          </w:r>
        </w:p>
      </w:tc>
      <w:tc>
        <w:tcPr>
          <w:tcW w:w="2735" w:type="dxa"/>
          <w:vAlign w:val="center"/>
        </w:tcPr>
        <w:p w14:paraId="1102C774" w14:textId="77777777" w:rsidR="00526F24" w:rsidRDefault="009F5D44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15-09-2008</w:t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32AA6EA1" w14:textId="77777777" w:rsidR="00526F24" w:rsidRDefault="00526F24"/>
      </w:tc>
    </w:tr>
    <w:tr w:rsidR="00526F24" w14:paraId="0F353490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2040687C" w14:textId="77777777" w:rsidR="00526F24" w:rsidRDefault="00526F24"/>
      </w:tc>
      <w:tc>
        <w:tcPr>
          <w:tcW w:w="2611" w:type="dxa"/>
          <w:vAlign w:val="center"/>
        </w:tcPr>
        <w:p w14:paraId="61F5249A" w14:textId="77777777" w:rsidR="00526F24" w:rsidRDefault="009F5D4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*Pàgina:</w:t>
          </w:r>
        </w:p>
      </w:tc>
      <w:tc>
        <w:tcPr>
          <w:tcW w:w="2735" w:type="dxa"/>
          <w:vAlign w:val="center"/>
        </w:tcPr>
        <w:p w14:paraId="148A13B2" w14:textId="77777777" w:rsidR="00526F24" w:rsidRDefault="000663FE">
          <w:pPr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="009F5D44">
            <w:rPr>
              <w:rFonts w:ascii="Arial" w:hAnsi="Arial" w:cs="Arial"/>
              <w:sz w:val="16"/>
              <w:szCs w:val="16"/>
            </w:rPr>
            <w:instrText xml:space="preserve"> PAGE \* MERGEFORMAT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749B5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10224EC9" w14:textId="77777777" w:rsidR="00526F24" w:rsidRDefault="00526F24"/>
      </w:tc>
    </w:tr>
    <w:tr w:rsidR="00526F24" w14:paraId="48F1CA84" w14:textId="77777777">
      <w:trPr>
        <w:cantSplit/>
        <w:trHeight w:hRule="exact" w:val="290"/>
      </w:trPr>
      <w:tc>
        <w:tcPr>
          <w:tcW w:w="1905" w:type="dxa"/>
          <w:vMerge/>
          <w:tcBorders>
            <w:top w:val="single" w:sz="4" w:space="0" w:color="000000"/>
          </w:tcBorders>
        </w:tcPr>
        <w:p w14:paraId="072E2CFE" w14:textId="77777777" w:rsidR="00526F24" w:rsidRDefault="00526F24"/>
      </w:tc>
      <w:tc>
        <w:tcPr>
          <w:tcW w:w="2611" w:type="dxa"/>
          <w:vAlign w:val="center"/>
        </w:tcPr>
        <w:p w14:paraId="1180B3FD" w14:textId="77777777" w:rsidR="00526F24" w:rsidRDefault="00526F24">
          <w:pPr>
            <w:snapToGrid w:val="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735" w:type="dxa"/>
          <w:vAlign w:val="center"/>
        </w:tcPr>
        <w:p w14:paraId="1185AEBB" w14:textId="77777777" w:rsidR="00526F24" w:rsidRDefault="00526F24">
          <w:pPr>
            <w:snapToGrid w:val="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138" w:type="dxa"/>
          <w:vMerge/>
          <w:tcBorders>
            <w:top w:val="single" w:sz="4" w:space="0" w:color="000000"/>
          </w:tcBorders>
        </w:tcPr>
        <w:p w14:paraId="508CE9CA" w14:textId="77777777" w:rsidR="00526F24" w:rsidRDefault="00526F24"/>
      </w:tc>
    </w:tr>
  </w:tbl>
  <w:p w14:paraId="7EF30583" w14:textId="77777777" w:rsidR="00526F24" w:rsidRDefault="00526F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E744" w14:textId="77777777" w:rsidR="003D00B5" w:rsidRDefault="003D00B5">
      <w:r>
        <w:separator/>
      </w:r>
    </w:p>
  </w:footnote>
  <w:footnote w:type="continuationSeparator" w:id="0">
    <w:p w14:paraId="1E1F8C4C" w14:textId="77777777" w:rsidR="003D00B5" w:rsidRDefault="003D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4847B0D3" w14:textId="77777777">
      <w:trPr>
        <w:trHeight w:val="603"/>
      </w:trPr>
      <w:tc>
        <w:tcPr>
          <w:tcW w:w="3592" w:type="dxa"/>
          <w:gridSpan w:val="2"/>
        </w:tcPr>
        <w:p w14:paraId="163C1477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19E9D075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7728" behindDoc="0" locked="0" layoutInCell="1" allowOverlap="1" wp14:anchorId="1C11FB1A" wp14:editId="78DAD7CD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9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39EEC6F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18539686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59C24D46" w14:textId="77777777" w:rsidR="00526F24" w:rsidRDefault="00526F24">
          <w:pPr>
            <w:snapToGrid w:val="0"/>
          </w:pPr>
        </w:p>
        <w:p w14:paraId="0E1B51EC" w14:textId="77777777" w:rsidR="00526F24" w:rsidRDefault="00526F24"/>
        <w:p w14:paraId="492275E5" w14:textId="77777777" w:rsidR="00526F24" w:rsidRDefault="00526F24"/>
      </w:tc>
      <w:tc>
        <w:tcPr>
          <w:tcW w:w="1598" w:type="dxa"/>
        </w:tcPr>
        <w:p w14:paraId="4A119DA5" w14:textId="77777777" w:rsidR="00526F24" w:rsidRDefault="00526F24">
          <w:pPr>
            <w:snapToGrid w:val="0"/>
          </w:pPr>
        </w:p>
        <w:p w14:paraId="20D99969" w14:textId="77777777" w:rsidR="00526F24" w:rsidRDefault="00526F24"/>
        <w:p w14:paraId="56DF1C26" w14:textId="77777777" w:rsidR="00526F24" w:rsidRDefault="00526F24"/>
      </w:tc>
    </w:tr>
    <w:tr w:rsidR="00526F24" w14:paraId="439B378F" w14:textId="77777777">
      <w:trPr>
        <w:trHeight w:hRule="exact" w:val="339"/>
      </w:trPr>
      <w:tc>
        <w:tcPr>
          <w:tcW w:w="1472" w:type="dxa"/>
        </w:tcPr>
        <w:p w14:paraId="01577263" w14:textId="77777777" w:rsidR="00526F24" w:rsidRDefault="00526F24">
          <w:pPr>
            <w:snapToGrid w:val="0"/>
            <w:ind w:left="180"/>
          </w:pPr>
        </w:p>
        <w:p w14:paraId="12CBEA61" w14:textId="77777777" w:rsidR="00526F24" w:rsidRDefault="00526F24">
          <w:pPr>
            <w:ind w:left="180"/>
          </w:pPr>
        </w:p>
        <w:p w14:paraId="33EB3760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1B81C53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F23986B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56D98F38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34AF3800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*Nom i *cognoms:</w:t>
          </w:r>
        </w:p>
      </w:tc>
      <w:tc>
        <w:tcPr>
          <w:tcW w:w="2821" w:type="dxa"/>
          <w:gridSpan w:val="2"/>
          <w:vAlign w:val="center"/>
        </w:tcPr>
        <w:p w14:paraId="410423AE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73583C58" w14:textId="77777777" w:rsidR="00526F24" w:rsidRDefault="00526F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55294182" w14:textId="77777777">
      <w:trPr>
        <w:trHeight w:val="603"/>
      </w:trPr>
      <w:tc>
        <w:tcPr>
          <w:tcW w:w="3592" w:type="dxa"/>
          <w:gridSpan w:val="2"/>
        </w:tcPr>
        <w:p w14:paraId="4E6F7F8F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267D779A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8752" behindDoc="0" locked="0" layoutInCell="1" allowOverlap="1" wp14:anchorId="7E95DEFC" wp14:editId="56987224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8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*Departament d’*Educació</w:t>
          </w:r>
        </w:p>
        <w:p w14:paraId="366222F1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IES El *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6DE342C7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4285B438" w14:textId="77777777" w:rsidR="00526F24" w:rsidRDefault="00526F24">
          <w:pPr>
            <w:snapToGrid w:val="0"/>
          </w:pPr>
        </w:p>
        <w:p w14:paraId="1E5F9FCA" w14:textId="77777777" w:rsidR="00526F24" w:rsidRDefault="00526F24"/>
        <w:p w14:paraId="5581BAE2" w14:textId="77777777" w:rsidR="00526F24" w:rsidRDefault="00526F24"/>
      </w:tc>
      <w:tc>
        <w:tcPr>
          <w:tcW w:w="1598" w:type="dxa"/>
        </w:tcPr>
        <w:p w14:paraId="6CEB5A46" w14:textId="77777777" w:rsidR="00526F24" w:rsidRDefault="00526F24">
          <w:pPr>
            <w:snapToGrid w:val="0"/>
          </w:pPr>
        </w:p>
        <w:p w14:paraId="1BF31808" w14:textId="77777777" w:rsidR="00526F24" w:rsidRDefault="00526F24"/>
        <w:p w14:paraId="57EDB443" w14:textId="77777777" w:rsidR="00526F24" w:rsidRDefault="00526F24"/>
      </w:tc>
    </w:tr>
    <w:tr w:rsidR="00526F24" w14:paraId="652FA6FD" w14:textId="77777777">
      <w:trPr>
        <w:trHeight w:hRule="exact" w:val="339"/>
      </w:trPr>
      <w:tc>
        <w:tcPr>
          <w:tcW w:w="1472" w:type="dxa"/>
        </w:tcPr>
        <w:p w14:paraId="2AC309E5" w14:textId="77777777" w:rsidR="00526F24" w:rsidRDefault="00526F24">
          <w:pPr>
            <w:snapToGrid w:val="0"/>
            <w:ind w:left="180"/>
          </w:pPr>
        </w:p>
        <w:p w14:paraId="175F5EBA" w14:textId="77777777" w:rsidR="00526F24" w:rsidRDefault="00526F24">
          <w:pPr>
            <w:ind w:left="180"/>
          </w:pPr>
        </w:p>
        <w:p w14:paraId="40C1B274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1E7DE69" w14:textId="77777777" w:rsidR="00526F24" w:rsidRDefault="009F5D4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EXAMEN</w:t>
          </w: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174C4CEC" w14:textId="77777777" w:rsidR="00526F24" w:rsidRDefault="009F5D44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F049CP</w:t>
          </w:r>
        </w:p>
      </w:tc>
    </w:tr>
    <w:tr w:rsidR="00526F24" w14:paraId="4931CCFA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14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70262D05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*Nom i *cognoms:</w:t>
          </w:r>
        </w:p>
      </w:tc>
      <w:tc>
        <w:tcPr>
          <w:tcW w:w="2821" w:type="dxa"/>
          <w:gridSpan w:val="2"/>
          <w:vAlign w:val="center"/>
        </w:tcPr>
        <w:p w14:paraId="039A155A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16915DE7" w14:textId="77777777" w:rsidR="00526F24" w:rsidRDefault="00526F2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4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2"/>
      <w:gridCol w:w="2120"/>
      <w:gridCol w:w="3037"/>
      <w:gridCol w:w="1236"/>
      <w:gridCol w:w="1619"/>
    </w:tblGrid>
    <w:tr w:rsidR="00526F24" w14:paraId="23C17C33" w14:textId="77777777">
      <w:trPr>
        <w:trHeight w:val="603"/>
      </w:trPr>
      <w:tc>
        <w:tcPr>
          <w:tcW w:w="3592" w:type="dxa"/>
          <w:gridSpan w:val="2"/>
        </w:tcPr>
        <w:p w14:paraId="5EC20A6A" w14:textId="77777777" w:rsidR="00526F24" w:rsidRDefault="009F5D44">
          <w:pPr>
            <w:pStyle w:val="Encabezado"/>
            <w:tabs>
              <w:tab w:val="left" w:pos="567"/>
            </w:tabs>
            <w:snapToGrid w:val="0"/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Generalitat de Catalunya </w:t>
          </w:r>
        </w:p>
        <w:p w14:paraId="5516737A" w14:textId="6F83504C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sz w:val="24"/>
              <w:lang w:eastAsia="ca-ES"/>
            </w:rPr>
            <w:drawing>
              <wp:anchor distT="0" distB="0" distL="114935" distR="90170" simplePos="0" relativeHeight="251656704" behindDoc="0" locked="0" layoutInCell="1" allowOverlap="1" wp14:anchorId="591A5278" wp14:editId="61DAA7D3">
                <wp:simplePos x="0" y="0"/>
                <wp:positionH relativeFrom="page">
                  <wp:posOffset>-95250</wp:posOffset>
                </wp:positionH>
                <wp:positionV relativeFrom="page">
                  <wp:posOffset>0</wp:posOffset>
                </wp:positionV>
                <wp:extent cx="255905" cy="294005"/>
                <wp:effectExtent l="0" t="0" r="5715" b="5715"/>
                <wp:wrapSquare wrapText="right"/>
                <wp:docPr id="7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90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4"/>
              <w:szCs w:val="24"/>
            </w:rPr>
            <w:t>Departament d’Educació</w:t>
          </w:r>
        </w:p>
        <w:p w14:paraId="5958E988" w14:textId="1BAC6ABF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IES El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Calamot</w:t>
          </w:r>
          <w:proofErr w:type="spellEnd"/>
        </w:p>
        <w:p w14:paraId="4303FAEB" w14:textId="77777777" w:rsidR="00526F24" w:rsidRDefault="009F5D44">
          <w:pPr>
            <w:pStyle w:val="Encabezado"/>
            <w:tabs>
              <w:tab w:val="left" w:pos="567"/>
            </w:tabs>
            <w:spacing w:line="240" w:lineRule="exac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Gavà</w:t>
          </w:r>
        </w:p>
      </w:tc>
      <w:tc>
        <w:tcPr>
          <w:tcW w:w="4273" w:type="dxa"/>
          <w:gridSpan w:val="2"/>
          <w:tcBorders>
            <w:left w:val="nil"/>
          </w:tcBorders>
        </w:tcPr>
        <w:p w14:paraId="0ABDF486" w14:textId="77777777" w:rsidR="00526F24" w:rsidRDefault="00526F24">
          <w:pPr>
            <w:snapToGrid w:val="0"/>
          </w:pPr>
        </w:p>
        <w:p w14:paraId="345A626A" w14:textId="77777777" w:rsidR="00526F24" w:rsidRDefault="00526F24"/>
        <w:p w14:paraId="0A7E5D05" w14:textId="77777777" w:rsidR="00526F24" w:rsidRDefault="00526F24"/>
      </w:tc>
      <w:tc>
        <w:tcPr>
          <w:tcW w:w="1598" w:type="dxa"/>
        </w:tcPr>
        <w:p w14:paraId="2CC33A7F" w14:textId="77777777" w:rsidR="00526F24" w:rsidRDefault="00526F24">
          <w:pPr>
            <w:snapToGrid w:val="0"/>
          </w:pPr>
        </w:p>
        <w:p w14:paraId="58A7DE05" w14:textId="77777777" w:rsidR="00526F24" w:rsidRDefault="00526F24"/>
        <w:p w14:paraId="3AFD5563" w14:textId="77777777" w:rsidR="00526F24" w:rsidRDefault="00526F24"/>
      </w:tc>
    </w:tr>
    <w:tr w:rsidR="00526F24" w14:paraId="063FF56F" w14:textId="77777777">
      <w:trPr>
        <w:trHeight w:hRule="exact" w:val="339"/>
      </w:trPr>
      <w:tc>
        <w:tcPr>
          <w:tcW w:w="1472" w:type="dxa"/>
        </w:tcPr>
        <w:p w14:paraId="50C68412" w14:textId="77777777" w:rsidR="00526F24" w:rsidRDefault="00526F24">
          <w:pPr>
            <w:snapToGrid w:val="0"/>
            <w:ind w:left="180"/>
          </w:pPr>
        </w:p>
        <w:p w14:paraId="6AC594AE" w14:textId="77777777" w:rsidR="00526F24" w:rsidRDefault="00526F24">
          <w:pPr>
            <w:ind w:left="180"/>
          </w:pPr>
        </w:p>
        <w:p w14:paraId="38E5D7DD" w14:textId="77777777" w:rsidR="00526F24" w:rsidRDefault="00526F24">
          <w:pPr>
            <w:ind w:left="180"/>
          </w:pPr>
        </w:p>
      </w:tc>
      <w:tc>
        <w:tcPr>
          <w:tcW w:w="6393" w:type="dxa"/>
          <w:gridSpan w:val="3"/>
          <w:tcBorders>
            <w:right w:val="single" w:sz="4" w:space="0" w:color="auto"/>
          </w:tcBorders>
          <w:vAlign w:val="bottom"/>
        </w:tcPr>
        <w:p w14:paraId="64970E7A" w14:textId="3A38AD8D" w:rsidR="00526F24" w:rsidRDefault="00442D86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ACTIVITAT3 HTML</w:t>
          </w:r>
        </w:p>
        <w:p w14:paraId="7C87A5DD" w14:textId="77777777" w:rsidR="00D77FFB" w:rsidRDefault="00D77FFB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2134C51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09638BC8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4AF62EA7" w14:textId="77777777" w:rsidR="00526F24" w:rsidRDefault="00526F24">
          <w:pPr>
            <w:snapToGrid w:val="0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19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6168A2F2" w14:textId="4087F408" w:rsidR="00526F24" w:rsidRDefault="00CD632A" w:rsidP="00C749B5">
          <w:pPr>
            <w:snapToGrid w:val="0"/>
            <w:jc w:val="center"/>
          </w:pPr>
          <w:r>
            <w:rPr>
              <w:rFonts w:ascii="Arial" w:hAnsi="Arial" w:cs="Arial"/>
              <w:sz w:val="20"/>
              <w:szCs w:val="20"/>
            </w:rPr>
            <w:t>UF1-NF</w:t>
          </w:r>
          <w:r w:rsidR="00C749B5">
            <w:rPr>
              <w:rFonts w:ascii="Arial" w:hAnsi="Arial" w:cs="Arial"/>
              <w:sz w:val="20"/>
              <w:szCs w:val="20"/>
            </w:rPr>
            <w:t>1</w:t>
          </w:r>
        </w:p>
      </w:tc>
    </w:tr>
    <w:tr w:rsidR="00526F24" w14:paraId="48D12415" w14:textId="77777777">
      <w:tblPrEx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Ex>
      <w:trPr>
        <w:trHeight w:val="532"/>
      </w:trPr>
      <w:tc>
        <w:tcPr>
          <w:tcW w:w="6629" w:type="dxa"/>
          <w:gridSpan w:val="3"/>
          <w:tcBorders>
            <w:bottom w:val="single" w:sz="4" w:space="0" w:color="auto"/>
          </w:tcBorders>
          <w:vAlign w:val="center"/>
        </w:tcPr>
        <w:p w14:paraId="5EB75CCB" w14:textId="2E79BEFF" w:rsidR="00526F24" w:rsidRDefault="009F5D44" w:rsidP="00C749B5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Nom i cognoms:</w:t>
          </w:r>
          <w:r w:rsidR="0058093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F5391E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proofErr w:type="spellStart"/>
          <w:r w:rsidR="00F5391E">
            <w:rPr>
              <w:rFonts w:ascii="Arial" w:hAnsi="Arial" w:cs="Arial"/>
              <w:b/>
              <w:sz w:val="20"/>
              <w:szCs w:val="20"/>
            </w:rPr>
            <w:t>Hector</w:t>
          </w:r>
          <w:proofErr w:type="spellEnd"/>
          <w:r w:rsidR="00F5391E">
            <w:rPr>
              <w:rFonts w:ascii="Arial" w:hAnsi="Arial" w:cs="Arial"/>
              <w:b/>
              <w:sz w:val="20"/>
              <w:szCs w:val="20"/>
            </w:rPr>
            <w:t xml:space="preserve"> Lopez Andrade</w:t>
          </w:r>
        </w:p>
      </w:tc>
      <w:tc>
        <w:tcPr>
          <w:tcW w:w="2821" w:type="dxa"/>
          <w:gridSpan w:val="2"/>
          <w:vAlign w:val="center"/>
        </w:tcPr>
        <w:p w14:paraId="3B6FBDCD" w14:textId="77777777" w:rsidR="00526F24" w:rsidRDefault="009F5D44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Signatura:</w:t>
          </w:r>
        </w:p>
      </w:tc>
    </w:tr>
  </w:tbl>
  <w:p w14:paraId="1A6225D4" w14:textId="77777777" w:rsidR="00526F24" w:rsidRDefault="00526F24">
    <w:pPr>
      <w:pStyle w:val="Encabezad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3D9B1237"/>
    <w:multiLevelType w:val="hybridMultilevel"/>
    <w:tmpl w:val="58AE8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C6811"/>
    <w:multiLevelType w:val="hybridMultilevel"/>
    <w:tmpl w:val="14FED2AC"/>
    <w:lvl w:ilvl="0" w:tplc="25860E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0483934">
    <w:abstractNumId w:val="0"/>
  </w:num>
  <w:num w:numId="2" w16cid:durableId="1758134508">
    <w:abstractNumId w:val="1"/>
  </w:num>
  <w:num w:numId="3" w16cid:durableId="499194151">
    <w:abstractNumId w:val="2"/>
  </w:num>
  <w:num w:numId="4" w16cid:durableId="112808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08"/>
  <w:hyphenationZone w:val="425"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44"/>
    <w:rsid w:val="00002054"/>
    <w:rsid w:val="00032AF0"/>
    <w:rsid w:val="000663FE"/>
    <w:rsid w:val="000869D2"/>
    <w:rsid w:val="000B184B"/>
    <w:rsid w:val="000B38F2"/>
    <w:rsid w:val="000B404F"/>
    <w:rsid w:val="000C793D"/>
    <w:rsid w:val="001523C4"/>
    <w:rsid w:val="00152649"/>
    <w:rsid w:val="0017094B"/>
    <w:rsid w:val="00176068"/>
    <w:rsid w:val="00183E8D"/>
    <w:rsid w:val="001943B9"/>
    <w:rsid w:val="00221483"/>
    <w:rsid w:val="00222A64"/>
    <w:rsid w:val="0024377B"/>
    <w:rsid w:val="0025454F"/>
    <w:rsid w:val="002555B8"/>
    <w:rsid w:val="00255AE0"/>
    <w:rsid w:val="002577FF"/>
    <w:rsid w:val="00276074"/>
    <w:rsid w:val="0028785E"/>
    <w:rsid w:val="002C183C"/>
    <w:rsid w:val="002D15F8"/>
    <w:rsid w:val="002F1CE9"/>
    <w:rsid w:val="002F63E2"/>
    <w:rsid w:val="002F74FC"/>
    <w:rsid w:val="00303D66"/>
    <w:rsid w:val="00366D29"/>
    <w:rsid w:val="00367400"/>
    <w:rsid w:val="00376765"/>
    <w:rsid w:val="003A6BCD"/>
    <w:rsid w:val="003B0FEE"/>
    <w:rsid w:val="003B7C36"/>
    <w:rsid w:val="003C06BF"/>
    <w:rsid w:val="003D00B5"/>
    <w:rsid w:val="003E4CC0"/>
    <w:rsid w:val="00406E7E"/>
    <w:rsid w:val="00436952"/>
    <w:rsid w:val="00442D86"/>
    <w:rsid w:val="004C29AA"/>
    <w:rsid w:val="00513871"/>
    <w:rsid w:val="00522099"/>
    <w:rsid w:val="00526F24"/>
    <w:rsid w:val="005428E8"/>
    <w:rsid w:val="00552CF8"/>
    <w:rsid w:val="00557A04"/>
    <w:rsid w:val="00557F36"/>
    <w:rsid w:val="005625F2"/>
    <w:rsid w:val="00563A9A"/>
    <w:rsid w:val="00572E9F"/>
    <w:rsid w:val="00580931"/>
    <w:rsid w:val="00592087"/>
    <w:rsid w:val="00593B8D"/>
    <w:rsid w:val="005E5EFE"/>
    <w:rsid w:val="005F4E2A"/>
    <w:rsid w:val="006042C7"/>
    <w:rsid w:val="00612ECC"/>
    <w:rsid w:val="00680B61"/>
    <w:rsid w:val="006A41BB"/>
    <w:rsid w:val="006B5ED4"/>
    <w:rsid w:val="006C5A09"/>
    <w:rsid w:val="006D6CF1"/>
    <w:rsid w:val="006F67FD"/>
    <w:rsid w:val="0071068A"/>
    <w:rsid w:val="007119C2"/>
    <w:rsid w:val="00767C48"/>
    <w:rsid w:val="00775206"/>
    <w:rsid w:val="00782DCA"/>
    <w:rsid w:val="00790E28"/>
    <w:rsid w:val="0079600A"/>
    <w:rsid w:val="007A747E"/>
    <w:rsid w:val="007A75C5"/>
    <w:rsid w:val="007C6E62"/>
    <w:rsid w:val="007D7155"/>
    <w:rsid w:val="00844A43"/>
    <w:rsid w:val="00871533"/>
    <w:rsid w:val="008736F0"/>
    <w:rsid w:val="00893B39"/>
    <w:rsid w:val="008B0F8D"/>
    <w:rsid w:val="008B2971"/>
    <w:rsid w:val="008F3D16"/>
    <w:rsid w:val="0091294C"/>
    <w:rsid w:val="00945402"/>
    <w:rsid w:val="00951FEC"/>
    <w:rsid w:val="009E59C3"/>
    <w:rsid w:val="009F5D44"/>
    <w:rsid w:val="00AD413A"/>
    <w:rsid w:val="00AF06A7"/>
    <w:rsid w:val="00B27D44"/>
    <w:rsid w:val="00B35093"/>
    <w:rsid w:val="00B41495"/>
    <w:rsid w:val="00B65D8D"/>
    <w:rsid w:val="00BC35C9"/>
    <w:rsid w:val="00BC612B"/>
    <w:rsid w:val="00BF5DDD"/>
    <w:rsid w:val="00C3764C"/>
    <w:rsid w:val="00C552E3"/>
    <w:rsid w:val="00C749B5"/>
    <w:rsid w:val="00C7794A"/>
    <w:rsid w:val="00C9596D"/>
    <w:rsid w:val="00CC44E7"/>
    <w:rsid w:val="00CD632A"/>
    <w:rsid w:val="00D12DD3"/>
    <w:rsid w:val="00D60CBF"/>
    <w:rsid w:val="00D62C77"/>
    <w:rsid w:val="00D677B5"/>
    <w:rsid w:val="00D77138"/>
    <w:rsid w:val="00D77FFB"/>
    <w:rsid w:val="00DD585E"/>
    <w:rsid w:val="00DE10DD"/>
    <w:rsid w:val="00E00182"/>
    <w:rsid w:val="00E25107"/>
    <w:rsid w:val="00E3293D"/>
    <w:rsid w:val="00E5586D"/>
    <w:rsid w:val="00E76C1C"/>
    <w:rsid w:val="00E863E8"/>
    <w:rsid w:val="00E95B24"/>
    <w:rsid w:val="00EA4375"/>
    <w:rsid w:val="00EF1B17"/>
    <w:rsid w:val="00F002C7"/>
    <w:rsid w:val="00F04B94"/>
    <w:rsid w:val="00F24DAC"/>
    <w:rsid w:val="00F43B48"/>
    <w:rsid w:val="00F5391E"/>
    <w:rsid w:val="00F673C2"/>
    <w:rsid w:val="00FC6493"/>
    <w:rsid w:val="00FE1416"/>
    <w:rsid w:val="00FE5216"/>
    <w:rsid w:val="00FE6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5DB88"/>
  <w15:docId w15:val="{E96E9E3A-300F-4E6D-B1D2-C6E17687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3FE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qFormat/>
    <w:rsid w:val="000663FE"/>
    <w:pPr>
      <w:keepNext/>
      <w:tabs>
        <w:tab w:val="num" w:pos="0"/>
      </w:tabs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0663FE"/>
  </w:style>
  <w:style w:type="character" w:customStyle="1" w:styleId="Fuentedeprrafopredeter1">
    <w:name w:val="Fuente de párrafo predeter.1"/>
    <w:rsid w:val="000663FE"/>
  </w:style>
  <w:style w:type="character" w:styleId="Nmerodepgina">
    <w:name w:val="page number"/>
    <w:basedOn w:val="Fuentedeprrafopredeter1"/>
    <w:semiHidden/>
    <w:rsid w:val="000663FE"/>
  </w:style>
  <w:style w:type="paragraph" w:customStyle="1" w:styleId="Encapalament">
    <w:name w:val="Encapçalament"/>
    <w:basedOn w:val="Normal"/>
    <w:next w:val="Textoindependiente"/>
    <w:rsid w:val="000663F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0663FE"/>
    <w:pPr>
      <w:jc w:val="center"/>
    </w:pPr>
    <w:rPr>
      <w:sz w:val="12"/>
      <w:szCs w:val="16"/>
      <w:lang w:val="es-ES"/>
    </w:rPr>
  </w:style>
  <w:style w:type="paragraph" w:styleId="Lista">
    <w:name w:val="List"/>
    <w:basedOn w:val="Textoindependiente"/>
    <w:semiHidden/>
    <w:rsid w:val="000663FE"/>
    <w:rPr>
      <w:rFonts w:cs="Tahoma"/>
    </w:rPr>
  </w:style>
  <w:style w:type="paragraph" w:customStyle="1" w:styleId="Llegenda1">
    <w:name w:val="Llegenda1"/>
    <w:basedOn w:val="Normal"/>
    <w:rsid w:val="000663FE"/>
    <w:pPr>
      <w:suppressLineNumbers/>
      <w:spacing w:before="120" w:after="120"/>
    </w:pPr>
    <w:rPr>
      <w:rFonts w:cs="Tahoma"/>
      <w:i/>
      <w:iCs/>
    </w:rPr>
  </w:style>
  <w:style w:type="paragraph" w:customStyle="1" w:styleId="ndex">
    <w:name w:val="Índex"/>
    <w:basedOn w:val="Normal"/>
    <w:rsid w:val="000663FE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0663F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semiHidden/>
    <w:rsid w:val="000663FE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0663FE"/>
    <w:pPr>
      <w:suppressAutoHyphens/>
      <w:autoSpaceDE w:val="0"/>
    </w:pPr>
    <w:rPr>
      <w:rFonts w:ascii="Wingdings" w:eastAsia="Arial" w:hAnsi="Wingdings" w:cs="Wingdings"/>
      <w:color w:val="000000"/>
      <w:sz w:val="24"/>
      <w:szCs w:val="24"/>
      <w:lang w:eastAsia="ar-SA"/>
    </w:rPr>
  </w:style>
  <w:style w:type="paragraph" w:styleId="Textodeglobo">
    <w:name w:val="Balloon Text"/>
    <w:basedOn w:val="Normal"/>
    <w:rsid w:val="000663FE"/>
    <w:rPr>
      <w:rFonts w:ascii="Tahoma" w:hAnsi="Tahoma" w:cs="Tahoma"/>
      <w:sz w:val="16"/>
      <w:szCs w:val="16"/>
    </w:rPr>
  </w:style>
  <w:style w:type="paragraph" w:customStyle="1" w:styleId="Contingutdelmarc">
    <w:name w:val="Contingut del marc"/>
    <w:basedOn w:val="Textoindependiente"/>
    <w:rsid w:val="000663FE"/>
  </w:style>
  <w:style w:type="paragraph" w:customStyle="1" w:styleId="Contingutdelataula">
    <w:name w:val="Contingut de la taula"/>
    <w:basedOn w:val="Normal"/>
    <w:rsid w:val="000663FE"/>
    <w:pPr>
      <w:suppressLineNumbers/>
    </w:pPr>
  </w:style>
  <w:style w:type="paragraph" w:customStyle="1" w:styleId="Encapalamentdelataula">
    <w:name w:val="Encapçalament de la taula"/>
    <w:basedOn w:val="Contingutdelataula"/>
    <w:rsid w:val="000663FE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rsid w:val="000663FE"/>
    <w:rPr>
      <w:sz w:val="24"/>
      <w:szCs w:val="24"/>
      <w:lang w:val="ca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CD632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a-ES" w:eastAsia="ar-SA"/>
    </w:rPr>
  </w:style>
  <w:style w:type="paragraph" w:styleId="NormalWeb">
    <w:name w:val="Normal (Web)"/>
    <w:basedOn w:val="Normal"/>
    <w:rsid w:val="00CD632A"/>
    <w:pPr>
      <w:spacing w:before="280" w:after="119"/>
    </w:pPr>
    <w:rPr>
      <w:lang w:val="es-ES" w:eastAsia="zh-CN"/>
    </w:rPr>
  </w:style>
  <w:style w:type="character" w:styleId="Hipervnculo">
    <w:name w:val="Hyperlink"/>
    <w:basedOn w:val="Fuentedeprrafopredeter"/>
    <w:uiPriority w:val="99"/>
    <w:unhideWhenUsed/>
    <w:rsid w:val="00593B8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3B8D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749B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\Datos%20de%20programa\Microsoft\Plantillas\Practiques-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BAE21-B3F0-4C1D-B81B-CDBE1966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Practiques-Plantilla.dot</Template>
  <TotalTime>22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Asuki PC</cp:lastModifiedBy>
  <cp:revision>4</cp:revision>
  <cp:lastPrinted>2008-04-10T08:32:00Z</cp:lastPrinted>
  <dcterms:created xsi:type="dcterms:W3CDTF">2023-11-07T09:28:00Z</dcterms:created>
  <dcterms:modified xsi:type="dcterms:W3CDTF">2023-11-24T02:23:00Z</dcterms:modified>
</cp:coreProperties>
</file>