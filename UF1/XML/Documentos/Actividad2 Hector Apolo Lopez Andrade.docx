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  <w:gridCol w:w="2821"/>
      </w:tblGrid>
      <w:tr w:rsidR="00526F24" w14:paraId="46D685ED" w14:textId="77777777">
        <w:trPr>
          <w:trHeight w:val="427"/>
        </w:trPr>
        <w:tc>
          <w:tcPr>
            <w:tcW w:w="6629" w:type="dxa"/>
            <w:tcBorders>
              <w:bottom w:val="single" w:sz="4" w:space="0" w:color="000000"/>
            </w:tcBorders>
            <w:shd w:val="clear" w:color="auto" w:fill="EEECE1"/>
            <w:vAlign w:val="center"/>
          </w:tcPr>
          <w:p w14:paraId="2A660052" w14:textId="15AA2C96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Crèdit/Matèria: </w:t>
            </w:r>
            <w:r w:rsidR="008841EB">
              <w:rPr>
                <w:rFonts w:ascii="Arial" w:hAnsi="Arial" w:cs="Arial"/>
                <w:b/>
                <w:sz w:val="20"/>
                <w:szCs w:val="20"/>
              </w:rPr>
              <w:t>Llenguatges de marques i sistemes de gestió d’informació</w:t>
            </w:r>
          </w:p>
        </w:tc>
        <w:tc>
          <w:tcPr>
            <w:tcW w:w="2821" w:type="dxa"/>
            <w:shd w:val="clear" w:color="auto" w:fill="EEECE1"/>
            <w:vAlign w:val="center"/>
          </w:tcPr>
          <w:p w14:paraId="26272581" w14:textId="71932443" w:rsidR="00526F24" w:rsidRDefault="009F5D44" w:rsidP="00962D2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  <w:r w:rsidR="00303D08"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1F6BE2">
              <w:rPr>
                <w:rFonts w:ascii="Arial" w:hAnsi="Arial" w:cs="Arial"/>
                <w:b/>
                <w:sz w:val="20"/>
                <w:szCs w:val="20"/>
              </w:rPr>
              <w:t>/1</w:t>
            </w:r>
            <w:r w:rsidR="00303D0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1F6BE2">
              <w:rPr>
                <w:rFonts w:ascii="Arial" w:hAnsi="Arial" w:cs="Arial"/>
                <w:b/>
                <w:sz w:val="20"/>
                <w:szCs w:val="20"/>
              </w:rPr>
              <w:t>/202</w:t>
            </w:r>
            <w:r w:rsidR="001004F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526F24" w14:paraId="07F3345E" w14:textId="77777777">
        <w:trPr>
          <w:cantSplit/>
          <w:trHeight w:val="420"/>
        </w:trPr>
        <w:tc>
          <w:tcPr>
            <w:tcW w:w="6629" w:type="dxa"/>
          </w:tcPr>
          <w:p w14:paraId="2EDCBA8D" w14:textId="06C5F1E8" w:rsidR="00526F24" w:rsidRDefault="009F5D4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Unitats didàctiques o temes: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UF1</w:t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64ED8AD0" w14:textId="20EB9D42" w:rsidR="00526F24" w:rsidRDefault="009F5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 i Grup: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004FB">
              <w:rPr>
                <w:rFonts w:ascii="Arial" w:hAnsi="Arial" w:cs="Arial"/>
                <w:b/>
                <w:sz w:val="20"/>
                <w:szCs w:val="20"/>
              </w:rPr>
              <w:t>DAM1</w:t>
            </w:r>
          </w:p>
        </w:tc>
      </w:tr>
    </w:tbl>
    <w:p w14:paraId="182CB5B8" w14:textId="638173E8" w:rsidR="00B44B2C" w:rsidRDefault="00B44B2C" w:rsidP="00B44B2C">
      <w:pPr>
        <w:tabs>
          <w:tab w:val="left" w:pos="3915"/>
        </w:tabs>
        <w:spacing w:line="256" w:lineRule="auto"/>
      </w:pPr>
    </w:p>
    <w:p w14:paraId="79AC8A08" w14:textId="20615B22" w:rsidR="004E7016" w:rsidRDefault="004E7016" w:rsidP="00B44B2C">
      <w:pPr>
        <w:tabs>
          <w:tab w:val="left" w:pos="3915"/>
        </w:tabs>
        <w:spacing w:line="256" w:lineRule="auto"/>
      </w:pPr>
    </w:p>
    <w:p w14:paraId="51F1F820" w14:textId="7BA04838" w:rsidR="00BE1F24" w:rsidRDefault="00FD21A2" w:rsidP="00B44B2C">
      <w:pPr>
        <w:tabs>
          <w:tab w:val="left" w:pos="3915"/>
        </w:tabs>
        <w:spacing w:line="256" w:lineRule="auto"/>
      </w:pPr>
      <w:r>
        <w:t>1</w:t>
      </w:r>
      <w:r w:rsidR="00BE1F24">
        <w:t xml:space="preserve">.- </w:t>
      </w:r>
      <w:proofErr w:type="spellStart"/>
      <w:r w:rsidR="00BE1F24">
        <w:t>Quiere</w:t>
      </w:r>
      <w:proofErr w:type="spellEnd"/>
      <w:r w:rsidR="00BE1F24">
        <w:t xml:space="preserve"> </w:t>
      </w:r>
      <w:proofErr w:type="spellStart"/>
      <w:r w:rsidR="00BE1F24">
        <w:t>implementarse</w:t>
      </w:r>
      <w:proofErr w:type="spellEnd"/>
      <w:r w:rsidR="00BE1F24">
        <w:t xml:space="preserve"> en XML la estructura de un banco para </w:t>
      </w:r>
      <w:proofErr w:type="spellStart"/>
      <w:r w:rsidR="00BE1F24">
        <w:t>ello</w:t>
      </w:r>
      <w:proofErr w:type="spellEnd"/>
      <w:r w:rsidR="00BE1F24">
        <w:t xml:space="preserve"> </w:t>
      </w:r>
      <w:proofErr w:type="spellStart"/>
      <w:r w:rsidR="00BE1F24">
        <w:t>sabemos</w:t>
      </w:r>
      <w:proofErr w:type="spellEnd"/>
      <w:r w:rsidR="00BE1F24">
        <w:t xml:space="preserve"> que el banco </w:t>
      </w:r>
      <w:proofErr w:type="spellStart"/>
      <w:r w:rsidR="00450A9B">
        <w:t>tiene</w:t>
      </w:r>
      <w:proofErr w:type="spellEnd"/>
      <w:r w:rsidR="00450A9B">
        <w:t xml:space="preserve"> (</w:t>
      </w:r>
      <w:proofErr w:type="spellStart"/>
      <w:r w:rsidR="00450A9B">
        <w:t>cuenta</w:t>
      </w:r>
      <w:proofErr w:type="spellEnd"/>
      <w:r w:rsidR="00450A9B">
        <w:t>+)</w:t>
      </w:r>
      <w:r w:rsidR="00BE1F24">
        <w:t xml:space="preserve">, una </w:t>
      </w:r>
      <w:proofErr w:type="spellStart"/>
      <w:r w:rsidR="00BE1F24">
        <w:t>cuenta</w:t>
      </w:r>
      <w:proofErr w:type="spellEnd"/>
      <w:r w:rsidR="00BE1F24">
        <w:t xml:space="preserve"> </w:t>
      </w:r>
      <w:proofErr w:type="spellStart"/>
      <w:r w:rsidR="00BE1F24">
        <w:t>tiene</w:t>
      </w:r>
      <w:proofErr w:type="spellEnd"/>
      <w:r w:rsidR="00BE1F24">
        <w:t xml:space="preserve"> </w:t>
      </w:r>
      <w:r w:rsidR="00B52F3A">
        <w:t>(</w:t>
      </w:r>
      <w:r w:rsidR="00BE1F24">
        <w:t xml:space="preserve">sucursal saldo y </w:t>
      </w:r>
      <w:proofErr w:type="spellStart"/>
      <w:r w:rsidR="00BE1F24">
        <w:t>cliente</w:t>
      </w:r>
      <w:proofErr w:type="spellEnd"/>
      <w:r w:rsidR="00B52F3A">
        <w:t>)</w:t>
      </w:r>
      <w:r w:rsidR="00BE1F24">
        <w:t xml:space="preserve">, </w:t>
      </w:r>
      <w:r w:rsidR="00354C84">
        <w:t xml:space="preserve">los </w:t>
      </w:r>
      <w:proofErr w:type="spellStart"/>
      <w:r w:rsidR="00354C84">
        <w:t>atributos</w:t>
      </w:r>
      <w:proofErr w:type="spellEnd"/>
      <w:r w:rsidR="00354C84">
        <w:t xml:space="preserve"> de una </w:t>
      </w:r>
      <w:proofErr w:type="spellStart"/>
      <w:r w:rsidR="00354C84">
        <w:t>cuenta</w:t>
      </w:r>
      <w:proofErr w:type="spellEnd"/>
      <w:r w:rsidR="00354C84">
        <w:t xml:space="preserve"> son numero de </w:t>
      </w:r>
      <w:proofErr w:type="spellStart"/>
      <w:r w:rsidR="00354C84">
        <w:t>cuenta</w:t>
      </w:r>
      <w:proofErr w:type="spellEnd"/>
      <w:r w:rsidR="00354C84">
        <w:t xml:space="preserve"> y titular. Un </w:t>
      </w:r>
      <w:proofErr w:type="spellStart"/>
      <w:r w:rsidR="00354C84">
        <w:t>cliente</w:t>
      </w:r>
      <w:proofErr w:type="spellEnd"/>
      <w:r w:rsidR="00354C84">
        <w:t xml:space="preserve"> </w:t>
      </w:r>
      <w:proofErr w:type="spellStart"/>
      <w:r w:rsidR="00354C84">
        <w:t>tiene</w:t>
      </w:r>
      <w:proofErr w:type="spellEnd"/>
      <w:r w:rsidR="00354C84">
        <w:t xml:space="preserve"> </w:t>
      </w:r>
      <w:r w:rsidR="00B52F3A">
        <w:t>(</w:t>
      </w:r>
      <w:r w:rsidR="00354C84">
        <w:t xml:space="preserve">nombre, </w:t>
      </w:r>
      <w:proofErr w:type="spellStart"/>
      <w:r w:rsidR="00354C84">
        <w:t>calle</w:t>
      </w:r>
      <w:proofErr w:type="spellEnd"/>
      <w:r w:rsidR="00354C84">
        <w:t xml:space="preserve"> y </w:t>
      </w:r>
      <w:r w:rsidR="00B52F3A">
        <w:t xml:space="preserve">Ciudad). Los </w:t>
      </w:r>
      <w:proofErr w:type="spellStart"/>
      <w:r w:rsidR="00B52F3A">
        <w:t>atributos</w:t>
      </w:r>
      <w:proofErr w:type="spellEnd"/>
      <w:r w:rsidR="00B52F3A">
        <w:t xml:space="preserve"> de un </w:t>
      </w:r>
      <w:proofErr w:type="spellStart"/>
      <w:r w:rsidR="00B52F3A">
        <w:t>cliente</w:t>
      </w:r>
      <w:proofErr w:type="spellEnd"/>
      <w:r w:rsidR="00B52F3A">
        <w:t xml:space="preserve"> son </w:t>
      </w:r>
      <w:proofErr w:type="spellStart"/>
      <w:r w:rsidR="00B52F3A">
        <w:t>id</w:t>
      </w:r>
      <w:proofErr w:type="spellEnd"/>
      <w:r w:rsidR="00B52F3A">
        <w:t xml:space="preserve"> del </w:t>
      </w:r>
      <w:proofErr w:type="spellStart"/>
      <w:r w:rsidR="00B52F3A">
        <w:t>cliente</w:t>
      </w:r>
      <w:proofErr w:type="spellEnd"/>
      <w:r w:rsidR="00B52F3A">
        <w:t xml:space="preserve">. </w:t>
      </w:r>
      <w:r w:rsidR="00C72A09">
        <w:t xml:space="preserve">Elabora el DTD y el XML de una banco con tres </w:t>
      </w:r>
      <w:proofErr w:type="spellStart"/>
      <w:r w:rsidR="00C72A09">
        <w:t>cuentas</w:t>
      </w:r>
      <w:proofErr w:type="spellEnd"/>
    </w:p>
    <w:p w14:paraId="6B532AC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&lt;?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xml</w:t>
      </w:r>
      <w:proofErr w:type="spellEnd"/>
      <w:r>
        <w:rPr>
          <w:rFonts w:ascii="Menlo" w:hAnsi="Menlo" w:cs="Menlo"/>
          <w:color w:val="D19A6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"1.0"</w:t>
      </w:r>
      <w:r>
        <w:rPr>
          <w:rFonts w:ascii="Menlo" w:hAnsi="Menlo" w:cs="Menlo"/>
          <w:color w:val="D19A6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encoding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"UTF-8"</w:t>
      </w:r>
      <w:r>
        <w:rPr>
          <w:rFonts w:ascii="Menlo" w:hAnsi="Menlo" w:cs="Menlo"/>
          <w:color w:val="ABB2BF"/>
          <w:sz w:val="18"/>
          <w:szCs w:val="18"/>
        </w:rPr>
        <w:t>?&gt;</w:t>
      </w:r>
    </w:p>
    <w:p w14:paraId="709CADEA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&lt;!</w:t>
      </w:r>
      <w:r>
        <w:rPr>
          <w:rFonts w:ascii="Menlo" w:hAnsi="Menlo" w:cs="Menlo"/>
          <w:color w:val="C678DD"/>
          <w:sz w:val="18"/>
          <w:szCs w:val="18"/>
        </w:rPr>
        <w:t>DOCTYPE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banco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[</w:t>
      </w:r>
    </w:p>
    <w:p w14:paraId="45C8EF0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banco (cuenta+)&gt;</w:t>
      </w:r>
    </w:p>
    <w:p w14:paraId="4885E31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cuenta 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sucursal,saldo</w:t>
      </w:r>
      <w:proofErr w:type="gramEnd"/>
      <w:r>
        <w:rPr>
          <w:rFonts w:ascii="Menlo" w:hAnsi="Menlo" w:cs="Menlo"/>
          <w:color w:val="ABB2BF"/>
          <w:sz w:val="18"/>
          <w:szCs w:val="18"/>
        </w:rPr>
        <w:t>,cliente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)&gt;</w:t>
      </w:r>
    </w:p>
    <w:p w14:paraId="5365A82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sucursal (#PCDATA)&gt;</w:t>
      </w:r>
    </w:p>
    <w:p w14:paraId="7DF0758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saldo (#PCDATA)&gt;</w:t>
      </w:r>
    </w:p>
    <w:p w14:paraId="0CD9669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cliente 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nombre,calle</w:t>
      </w:r>
      <w:proofErr w:type="gramEnd"/>
      <w:r>
        <w:rPr>
          <w:rFonts w:ascii="Menlo" w:hAnsi="Menlo" w:cs="Menlo"/>
          <w:color w:val="ABB2BF"/>
          <w:sz w:val="18"/>
          <w:szCs w:val="18"/>
        </w:rPr>
        <w:t>,ciudad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)&gt;</w:t>
      </w:r>
    </w:p>
    <w:p w14:paraId="0B42026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nombre (#PCDATA)&gt;</w:t>
      </w:r>
    </w:p>
    <w:p w14:paraId="7E62144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calle (#PCDATA)&gt;</w:t>
      </w:r>
    </w:p>
    <w:p w14:paraId="13B2091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ciudad (#PCDATA)&gt;</w:t>
      </w:r>
    </w:p>
    <w:p w14:paraId="3012C07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A6DA52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&lt;!ATTLIST cliente </w:t>
      </w:r>
    </w:p>
    <w:p w14:paraId="3B6513B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ID CDATA #IMPLIED&gt;</w:t>
      </w:r>
    </w:p>
    <w:p w14:paraId="2FB34CAC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C91248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&lt;!ATTLIST cuenta </w:t>
      </w:r>
    </w:p>
    <w:p w14:paraId="3731F6F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num_cuenta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CDATA #IMPLIED</w:t>
      </w:r>
    </w:p>
    <w:p w14:paraId="12DBA7D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titular CDATA #IMPLIED&gt;</w:t>
      </w:r>
    </w:p>
    <w:p w14:paraId="0FC1A0B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]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2406C1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banco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C80A59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cuenta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num_cuenta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"12345"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titular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 xml:space="preserve">"Juan 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Perez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E5DAB3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sucursal</w:t>
      </w:r>
      <w:r>
        <w:rPr>
          <w:rFonts w:ascii="Menlo" w:hAnsi="Menlo" w:cs="Menlo"/>
          <w:color w:val="ABB2BF"/>
          <w:sz w:val="18"/>
          <w:szCs w:val="18"/>
        </w:rPr>
        <w:t>&gt;Sucursal A&lt;/</w:t>
      </w:r>
      <w:r>
        <w:rPr>
          <w:rFonts w:ascii="Menlo" w:hAnsi="Menlo" w:cs="Menlo"/>
          <w:color w:val="E06C75"/>
          <w:sz w:val="18"/>
          <w:szCs w:val="18"/>
        </w:rPr>
        <w:t>sucursal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A7EEFAA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saldo</w:t>
      </w:r>
      <w:r>
        <w:rPr>
          <w:rFonts w:ascii="Menlo" w:hAnsi="Menlo" w:cs="Menlo"/>
          <w:color w:val="ABB2BF"/>
          <w:sz w:val="18"/>
          <w:szCs w:val="18"/>
        </w:rPr>
        <w:t>&gt;5000&lt;/</w:t>
      </w:r>
      <w:r>
        <w:rPr>
          <w:rFonts w:ascii="Menlo" w:hAnsi="Menlo" w:cs="Menlo"/>
          <w:color w:val="E06C75"/>
          <w:sz w:val="18"/>
          <w:szCs w:val="18"/>
        </w:rPr>
        <w:t>saldo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2BD491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cliente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"001"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2A8D1C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 xml:space="preserve">&gt;Juan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Perez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18415B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calle</w:t>
      </w:r>
      <w:r>
        <w:rPr>
          <w:rFonts w:ascii="Menlo" w:hAnsi="Menlo" w:cs="Menlo"/>
          <w:color w:val="ABB2BF"/>
          <w:sz w:val="18"/>
          <w:szCs w:val="18"/>
        </w:rPr>
        <w:t>&gt;Calle Principal, 123&lt;/</w:t>
      </w:r>
      <w:r>
        <w:rPr>
          <w:rFonts w:ascii="Menlo" w:hAnsi="Menlo" w:cs="Menlo"/>
          <w:color w:val="E06C75"/>
          <w:sz w:val="18"/>
          <w:szCs w:val="18"/>
        </w:rPr>
        <w:t>calle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341A1D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ciudad</w:t>
      </w:r>
      <w:r>
        <w:rPr>
          <w:rFonts w:ascii="Menlo" w:hAnsi="Menlo" w:cs="Menlo"/>
          <w:color w:val="ABB2BF"/>
          <w:sz w:val="18"/>
          <w:szCs w:val="18"/>
        </w:rPr>
        <w:t>&gt;Ciudad Ejemplo&lt;/</w:t>
      </w:r>
      <w:r>
        <w:rPr>
          <w:rFonts w:ascii="Menlo" w:hAnsi="Menlo" w:cs="Menlo"/>
          <w:color w:val="E06C75"/>
          <w:sz w:val="18"/>
          <w:szCs w:val="18"/>
        </w:rPr>
        <w:t>ciudad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7EB5E5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cliente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B8F459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cuenta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26E646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cuenta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num_cuenta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"67890"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titular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Maria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Lopez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00E075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sucursal</w:t>
      </w:r>
      <w:r>
        <w:rPr>
          <w:rFonts w:ascii="Menlo" w:hAnsi="Menlo" w:cs="Menlo"/>
          <w:color w:val="ABB2BF"/>
          <w:sz w:val="18"/>
          <w:szCs w:val="18"/>
        </w:rPr>
        <w:t>&gt;Sucursal B&lt;/</w:t>
      </w:r>
      <w:r>
        <w:rPr>
          <w:rFonts w:ascii="Menlo" w:hAnsi="Menlo" w:cs="Menlo"/>
          <w:color w:val="E06C75"/>
          <w:sz w:val="18"/>
          <w:szCs w:val="18"/>
        </w:rPr>
        <w:t>sucursal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53BE16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saldo</w:t>
      </w:r>
      <w:r>
        <w:rPr>
          <w:rFonts w:ascii="Menlo" w:hAnsi="Menlo" w:cs="Menlo"/>
          <w:color w:val="ABB2BF"/>
          <w:sz w:val="18"/>
          <w:szCs w:val="18"/>
        </w:rPr>
        <w:t>&gt;7500&lt;/</w:t>
      </w:r>
      <w:r>
        <w:rPr>
          <w:rFonts w:ascii="Menlo" w:hAnsi="Menlo" w:cs="Menlo"/>
          <w:color w:val="E06C75"/>
          <w:sz w:val="18"/>
          <w:szCs w:val="18"/>
        </w:rPr>
        <w:t>saldo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544107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cliente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"002"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F38F82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Maria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Lopez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794D63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calle</w:t>
      </w:r>
      <w:r>
        <w:rPr>
          <w:rFonts w:ascii="Menlo" w:hAnsi="Menlo" w:cs="Menlo"/>
          <w:color w:val="ABB2BF"/>
          <w:sz w:val="18"/>
          <w:szCs w:val="18"/>
        </w:rPr>
        <w:t>&gt;Avenida Secundaria, 456&lt;/</w:t>
      </w:r>
      <w:r>
        <w:rPr>
          <w:rFonts w:ascii="Menlo" w:hAnsi="Menlo" w:cs="Menlo"/>
          <w:color w:val="E06C75"/>
          <w:sz w:val="18"/>
          <w:szCs w:val="18"/>
        </w:rPr>
        <w:t>calle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3EB0B7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ciudad</w:t>
      </w:r>
      <w:r>
        <w:rPr>
          <w:rFonts w:ascii="Menlo" w:hAnsi="Menlo" w:cs="Menlo"/>
          <w:color w:val="ABB2BF"/>
          <w:sz w:val="18"/>
          <w:szCs w:val="18"/>
        </w:rPr>
        <w:t>&gt;Otra Ciudad&lt;/</w:t>
      </w:r>
      <w:r>
        <w:rPr>
          <w:rFonts w:ascii="Menlo" w:hAnsi="Menlo" w:cs="Menlo"/>
          <w:color w:val="E06C75"/>
          <w:sz w:val="18"/>
          <w:szCs w:val="18"/>
        </w:rPr>
        <w:t>ciudad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B23CE7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cliente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7B3825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cuenta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B786E6D" w14:textId="2F359EE4" w:rsidR="00450A9B" w:rsidRP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banco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9B7A5DC" w14:textId="3C554D77" w:rsidR="00450A9B" w:rsidRDefault="00FD21A2" w:rsidP="00DC7E68">
      <w:pPr>
        <w:tabs>
          <w:tab w:val="left" w:pos="3915"/>
        </w:tabs>
        <w:spacing w:line="256" w:lineRule="auto"/>
      </w:pPr>
      <w:r>
        <w:lastRenderedPageBreak/>
        <w:t>2</w:t>
      </w:r>
      <w:r w:rsidR="00450A9B">
        <w:t xml:space="preserve">.- </w:t>
      </w:r>
      <w:proofErr w:type="spellStart"/>
      <w:r w:rsidR="00450A9B">
        <w:t>Quiere</w:t>
      </w:r>
      <w:proofErr w:type="spellEnd"/>
      <w:r w:rsidR="00450A9B">
        <w:t xml:space="preserve"> </w:t>
      </w:r>
      <w:proofErr w:type="spellStart"/>
      <w:r w:rsidR="00450A9B">
        <w:t>implementarse</w:t>
      </w:r>
      <w:proofErr w:type="spellEnd"/>
      <w:r w:rsidR="00450A9B">
        <w:t xml:space="preserve"> en XML la estructura de un </w:t>
      </w:r>
      <w:proofErr w:type="spellStart"/>
      <w:r w:rsidR="00BD6A6C">
        <w:t>establecimiento</w:t>
      </w:r>
      <w:proofErr w:type="spellEnd"/>
      <w:r w:rsidR="00BD6A6C">
        <w:t xml:space="preserve"> de </w:t>
      </w:r>
      <w:proofErr w:type="spellStart"/>
      <w:r w:rsidR="00BD6A6C">
        <w:t>alquiler</w:t>
      </w:r>
      <w:proofErr w:type="spellEnd"/>
      <w:r w:rsidR="00BD6A6C">
        <w:t xml:space="preserve"> de </w:t>
      </w:r>
      <w:proofErr w:type="spellStart"/>
      <w:r w:rsidR="00BD6A6C">
        <w:t>coches</w:t>
      </w:r>
      <w:proofErr w:type="spellEnd"/>
      <w:r w:rsidR="00450A9B">
        <w:t xml:space="preserve"> </w:t>
      </w:r>
      <w:r w:rsidR="00BD6A6C">
        <w:t xml:space="preserve">la flota esta </w:t>
      </w:r>
      <w:proofErr w:type="spellStart"/>
      <w:r w:rsidR="00BD6A6C">
        <w:t>compuesta</w:t>
      </w:r>
      <w:proofErr w:type="spellEnd"/>
      <w:r w:rsidR="00BD6A6C">
        <w:t xml:space="preserve"> de (vehiculo+) cada vehiculo (matricula, marca, modelo, color, (</w:t>
      </w:r>
      <w:proofErr w:type="spellStart"/>
      <w:r w:rsidR="00BD6A6C">
        <w:t>horas</w:t>
      </w:r>
      <w:proofErr w:type="spellEnd"/>
      <w:r w:rsidR="00BD6A6C">
        <w:t xml:space="preserve">| </w:t>
      </w:r>
      <w:proofErr w:type="spellStart"/>
      <w:r w:rsidR="00BD6A6C">
        <w:t>dias</w:t>
      </w:r>
      <w:proofErr w:type="spellEnd"/>
      <w:r w:rsidR="00BD6A6C">
        <w:t>))</w:t>
      </w:r>
      <w:r w:rsidR="00450A9B">
        <w:t>,</w:t>
      </w:r>
      <w:r w:rsidR="00BD6A6C">
        <w:t xml:space="preserve"> el vehiculo </w:t>
      </w:r>
      <w:proofErr w:type="spellStart"/>
      <w:r w:rsidR="00BD6A6C">
        <w:t>tiene</w:t>
      </w:r>
      <w:proofErr w:type="spellEnd"/>
      <w:r w:rsidR="00BD6A6C">
        <w:t xml:space="preserve"> de atributo numero bastidor </w:t>
      </w:r>
      <w:r w:rsidR="00450A9B">
        <w:t xml:space="preserve"> </w:t>
      </w:r>
      <w:r w:rsidR="00BD6A6C">
        <w:t xml:space="preserve">que es opcional, el atributo </w:t>
      </w:r>
      <w:proofErr w:type="spellStart"/>
      <w:r w:rsidR="006D050D">
        <w:t>calificacion</w:t>
      </w:r>
      <w:proofErr w:type="spellEnd"/>
      <w:r w:rsidR="006D050D">
        <w:t xml:space="preserve"> </w:t>
      </w:r>
      <w:proofErr w:type="spellStart"/>
      <w:r w:rsidR="006D050D">
        <w:t>ecologica</w:t>
      </w:r>
      <w:proofErr w:type="spellEnd"/>
      <w:r w:rsidR="00BD6A6C">
        <w:t xml:space="preserve"> </w:t>
      </w:r>
      <w:r w:rsidR="006D050D">
        <w:t>(</w:t>
      </w:r>
      <w:proofErr w:type="spellStart"/>
      <w:r w:rsidR="006D050D">
        <w:t>zero|eco|contamina</w:t>
      </w:r>
      <w:proofErr w:type="spellEnd"/>
      <w:r w:rsidR="006D050D">
        <w:t>)</w:t>
      </w:r>
      <w:r w:rsidR="00671E21">
        <w:t xml:space="preserve"> </w:t>
      </w:r>
      <w:proofErr w:type="spellStart"/>
      <w:r w:rsidR="00671E21">
        <w:t>obligatorio</w:t>
      </w:r>
      <w:proofErr w:type="spellEnd"/>
      <w:r w:rsidR="00671E21">
        <w:t>.</w:t>
      </w:r>
      <w:r w:rsidR="006D050D">
        <w:t xml:space="preserve"> </w:t>
      </w:r>
      <w:r w:rsidR="00671E21">
        <w:t>E</w:t>
      </w:r>
      <w:r w:rsidR="00BD6A6C">
        <w:t>labo</w:t>
      </w:r>
      <w:r w:rsidR="00996F33">
        <w:t>ra el DTD y el XML de</w:t>
      </w:r>
      <w:r w:rsidR="00BD6A6C">
        <w:t xml:space="preserve"> la flota </w:t>
      </w:r>
      <w:proofErr w:type="spellStart"/>
      <w:r w:rsidR="00996F33">
        <w:t>cuatro</w:t>
      </w:r>
      <w:proofErr w:type="spellEnd"/>
      <w:r w:rsidR="00996F33">
        <w:t xml:space="preserve"> </w:t>
      </w:r>
      <w:proofErr w:type="spellStart"/>
      <w:r w:rsidR="00BD6A6C">
        <w:t>coches</w:t>
      </w:r>
      <w:proofErr w:type="spellEnd"/>
      <w:r w:rsidR="00BD6A6C">
        <w:t>.</w:t>
      </w:r>
    </w:p>
    <w:p w14:paraId="4028D56A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&lt;?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xml</w:t>
      </w:r>
      <w:proofErr w:type="spellEnd"/>
      <w:r>
        <w:rPr>
          <w:rFonts w:ascii="Menlo" w:hAnsi="Menlo" w:cs="Menlo"/>
          <w:color w:val="D19A6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"1.0"</w:t>
      </w:r>
      <w:r>
        <w:rPr>
          <w:rFonts w:ascii="Menlo" w:hAnsi="Menlo" w:cs="Menlo"/>
          <w:color w:val="D19A6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encoding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"UTF-8"</w:t>
      </w:r>
      <w:r>
        <w:rPr>
          <w:rFonts w:ascii="Menlo" w:hAnsi="Menlo" w:cs="Menlo"/>
          <w:color w:val="ABB2BF"/>
          <w:sz w:val="18"/>
          <w:szCs w:val="18"/>
        </w:rPr>
        <w:t>?&gt;</w:t>
      </w:r>
    </w:p>
    <w:p w14:paraId="799009F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&lt;!</w:t>
      </w:r>
      <w:r>
        <w:rPr>
          <w:rFonts w:ascii="Menlo" w:hAnsi="Menlo" w:cs="Menlo"/>
          <w:color w:val="C678DD"/>
          <w:sz w:val="18"/>
          <w:szCs w:val="18"/>
        </w:rPr>
        <w:t>DOCTYPE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flota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[</w:t>
      </w:r>
    </w:p>
    <w:p w14:paraId="25DA328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flota 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vehiculo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>+)&gt;</w:t>
      </w:r>
    </w:p>
    <w:p w14:paraId="3ED02B2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vehiculo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matricula,marca</w:t>
      </w:r>
      <w:proofErr w:type="gramEnd"/>
      <w:r>
        <w:rPr>
          <w:rFonts w:ascii="Menlo" w:hAnsi="Menlo" w:cs="Menlo"/>
          <w:color w:val="ABB2BF"/>
          <w:sz w:val="18"/>
          <w:szCs w:val="18"/>
        </w:rPr>
        <w:t>,modelo,color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horas|dias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))&gt;</w:t>
      </w:r>
    </w:p>
    <w:p w14:paraId="531411B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matricula (#PCDATA)&gt;</w:t>
      </w:r>
    </w:p>
    <w:p w14:paraId="43F798AE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marca (#PCDATA)&gt;</w:t>
      </w:r>
    </w:p>
    <w:p w14:paraId="0CA91BD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modelo (#PCDATA)&gt;</w:t>
      </w:r>
    </w:p>
    <w:p w14:paraId="4E9DA54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color (#PCDATA)&gt;</w:t>
      </w:r>
    </w:p>
    <w:p w14:paraId="10DB5C8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horas (#PCDATA)&gt;</w:t>
      </w:r>
    </w:p>
    <w:p w14:paraId="4A7993EA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dias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(#PCDATA)&gt;</w:t>
      </w:r>
    </w:p>
    <w:p w14:paraId="352C4EE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&lt;!ATTLIST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vehiculo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7FDCA88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num_bastidor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CDATA #IMPLIED</w:t>
      </w:r>
    </w:p>
    <w:p w14:paraId="4F3AE384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calif_ecologica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zero|eco|contamina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 #REQUIRED&gt;</w:t>
      </w:r>
    </w:p>
    <w:p w14:paraId="2137251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]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B96603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flota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2F5B95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vehiculo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calif_ecologica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zero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num_bastidor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"12345"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7D3B0D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matricula</w:t>
      </w:r>
      <w:r>
        <w:rPr>
          <w:rFonts w:ascii="Menlo" w:hAnsi="Menlo" w:cs="Menlo"/>
          <w:color w:val="ABB2BF"/>
          <w:sz w:val="18"/>
          <w:szCs w:val="18"/>
        </w:rPr>
        <w:t>&gt;ABC-123&lt;/</w:t>
      </w:r>
      <w:r>
        <w:rPr>
          <w:rFonts w:ascii="Menlo" w:hAnsi="Menlo" w:cs="Menlo"/>
          <w:color w:val="E06C75"/>
          <w:sz w:val="18"/>
          <w:szCs w:val="18"/>
        </w:rPr>
        <w:t>matricula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F3331F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marca</w:t>
      </w:r>
      <w:r>
        <w:rPr>
          <w:rFonts w:ascii="Menlo" w:hAnsi="Menlo" w:cs="Menlo"/>
          <w:color w:val="ABB2BF"/>
          <w:sz w:val="18"/>
          <w:szCs w:val="18"/>
        </w:rPr>
        <w:t>&gt;Ford&lt;/</w:t>
      </w:r>
      <w:r>
        <w:rPr>
          <w:rFonts w:ascii="Menlo" w:hAnsi="Menlo" w:cs="Menlo"/>
          <w:color w:val="E06C75"/>
          <w:sz w:val="18"/>
          <w:szCs w:val="18"/>
        </w:rPr>
        <w:t>marca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A0FD99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modelo</w:t>
      </w:r>
      <w:r>
        <w:rPr>
          <w:rFonts w:ascii="Menlo" w:hAnsi="Menlo" w:cs="Menlo"/>
          <w:color w:val="ABB2BF"/>
          <w:sz w:val="18"/>
          <w:szCs w:val="18"/>
        </w:rPr>
        <w:t>&gt;Focus&lt;/</w:t>
      </w:r>
      <w:r>
        <w:rPr>
          <w:rFonts w:ascii="Menlo" w:hAnsi="Menlo" w:cs="Menlo"/>
          <w:color w:val="E06C75"/>
          <w:sz w:val="18"/>
          <w:szCs w:val="18"/>
        </w:rPr>
        <w:t>modelo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D1B7D6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>&gt;Rojo&lt;/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2A6A27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horas</w:t>
      </w:r>
      <w:r>
        <w:rPr>
          <w:rFonts w:ascii="Menlo" w:hAnsi="Menlo" w:cs="Menlo"/>
          <w:color w:val="ABB2BF"/>
          <w:sz w:val="18"/>
          <w:szCs w:val="18"/>
        </w:rPr>
        <w:t>&gt;200&lt;/</w:t>
      </w:r>
      <w:r>
        <w:rPr>
          <w:rFonts w:ascii="Menlo" w:hAnsi="Menlo" w:cs="Menlo"/>
          <w:color w:val="E06C75"/>
          <w:sz w:val="18"/>
          <w:szCs w:val="18"/>
        </w:rPr>
        <w:t>horas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DB2DAF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vehiculo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185F5C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vehiculo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calif_ecologica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"eco"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num_bastidor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"67890"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B322C1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matricula</w:t>
      </w:r>
      <w:r>
        <w:rPr>
          <w:rFonts w:ascii="Menlo" w:hAnsi="Menlo" w:cs="Menlo"/>
          <w:color w:val="ABB2BF"/>
          <w:sz w:val="18"/>
          <w:szCs w:val="18"/>
        </w:rPr>
        <w:t>&gt;XYZ-789&lt;/</w:t>
      </w:r>
      <w:r>
        <w:rPr>
          <w:rFonts w:ascii="Menlo" w:hAnsi="Menlo" w:cs="Menlo"/>
          <w:color w:val="E06C75"/>
          <w:sz w:val="18"/>
          <w:szCs w:val="18"/>
        </w:rPr>
        <w:t>matricula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ED2E1C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marca</w:t>
      </w:r>
      <w:r>
        <w:rPr>
          <w:rFonts w:ascii="Menlo" w:hAnsi="Menlo" w:cs="Menlo"/>
          <w:color w:val="ABB2BF"/>
          <w:sz w:val="18"/>
          <w:szCs w:val="18"/>
        </w:rPr>
        <w:t>&gt;Toyota&lt;/</w:t>
      </w:r>
      <w:r>
        <w:rPr>
          <w:rFonts w:ascii="Menlo" w:hAnsi="Menlo" w:cs="Menlo"/>
          <w:color w:val="E06C75"/>
          <w:sz w:val="18"/>
          <w:szCs w:val="18"/>
        </w:rPr>
        <w:t>marca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B2D2EB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modelo</w:t>
      </w:r>
      <w:r>
        <w:rPr>
          <w:rFonts w:ascii="Menlo" w:hAnsi="Menlo" w:cs="Menlo"/>
          <w:color w:val="ABB2BF"/>
          <w:sz w:val="18"/>
          <w:szCs w:val="18"/>
        </w:rPr>
        <w:t>&gt;Corolla&lt;/</w:t>
      </w:r>
      <w:r>
        <w:rPr>
          <w:rFonts w:ascii="Menlo" w:hAnsi="Menlo" w:cs="Menlo"/>
          <w:color w:val="E06C75"/>
          <w:sz w:val="18"/>
          <w:szCs w:val="18"/>
        </w:rPr>
        <w:t>modelo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6619FE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>&gt;Azul&lt;/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AFFF44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dias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&gt;30&lt;/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dias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849FFF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vehiculo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9ED498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flota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4266FD9" w14:textId="219D97E6" w:rsidR="00710CBC" w:rsidRDefault="00710CBC" w:rsidP="00DC7E68">
      <w:pPr>
        <w:tabs>
          <w:tab w:val="left" w:pos="3915"/>
        </w:tabs>
        <w:spacing w:line="256" w:lineRule="auto"/>
      </w:pPr>
    </w:p>
    <w:p w14:paraId="182482AD" w14:textId="77777777" w:rsidR="00F86C75" w:rsidRDefault="00F86C75" w:rsidP="00DC7E68">
      <w:pPr>
        <w:tabs>
          <w:tab w:val="left" w:pos="3915"/>
        </w:tabs>
        <w:spacing w:line="256" w:lineRule="auto"/>
      </w:pPr>
    </w:p>
    <w:p w14:paraId="3E7EEEA3" w14:textId="77777777" w:rsidR="00593354" w:rsidRDefault="00593354" w:rsidP="00DC7E68">
      <w:pPr>
        <w:tabs>
          <w:tab w:val="left" w:pos="3915"/>
        </w:tabs>
        <w:spacing w:line="256" w:lineRule="auto"/>
      </w:pPr>
    </w:p>
    <w:p w14:paraId="56D67289" w14:textId="77777777" w:rsidR="00593354" w:rsidRDefault="00593354" w:rsidP="00DC7E68">
      <w:pPr>
        <w:tabs>
          <w:tab w:val="left" w:pos="3915"/>
        </w:tabs>
        <w:spacing w:line="256" w:lineRule="auto"/>
      </w:pPr>
    </w:p>
    <w:p w14:paraId="7C644C9D" w14:textId="77777777" w:rsidR="00593354" w:rsidRDefault="00593354" w:rsidP="00DC7E68">
      <w:pPr>
        <w:tabs>
          <w:tab w:val="left" w:pos="3915"/>
        </w:tabs>
        <w:spacing w:line="256" w:lineRule="auto"/>
      </w:pPr>
    </w:p>
    <w:p w14:paraId="4B49CF0C" w14:textId="77777777" w:rsidR="00593354" w:rsidRDefault="00593354" w:rsidP="00DC7E68">
      <w:pPr>
        <w:tabs>
          <w:tab w:val="left" w:pos="3915"/>
        </w:tabs>
        <w:spacing w:line="256" w:lineRule="auto"/>
      </w:pPr>
    </w:p>
    <w:p w14:paraId="1A90F34F" w14:textId="77777777" w:rsidR="00F86C75" w:rsidRDefault="00F86C75" w:rsidP="00DC7E68">
      <w:pPr>
        <w:tabs>
          <w:tab w:val="left" w:pos="3915"/>
        </w:tabs>
        <w:spacing w:line="256" w:lineRule="auto"/>
      </w:pPr>
    </w:p>
    <w:p w14:paraId="46E59808" w14:textId="77777777" w:rsidR="00F86C75" w:rsidRDefault="00F86C75" w:rsidP="00DC7E68">
      <w:pPr>
        <w:tabs>
          <w:tab w:val="left" w:pos="3915"/>
        </w:tabs>
        <w:spacing w:line="256" w:lineRule="auto"/>
      </w:pPr>
    </w:p>
    <w:p w14:paraId="1A0F1379" w14:textId="77777777" w:rsidR="00F86C75" w:rsidRDefault="00F86C75" w:rsidP="00DC7E68">
      <w:pPr>
        <w:tabs>
          <w:tab w:val="left" w:pos="3915"/>
        </w:tabs>
        <w:spacing w:line="256" w:lineRule="auto"/>
      </w:pPr>
    </w:p>
    <w:p w14:paraId="24BF5610" w14:textId="1B840E78" w:rsidR="00B85019" w:rsidRDefault="00B85019" w:rsidP="00DC7E68">
      <w:pPr>
        <w:tabs>
          <w:tab w:val="left" w:pos="3915"/>
        </w:tabs>
        <w:spacing w:line="256" w:lineRule="auto"/>
      </w:pPr>
    </w:p>
    <w:p w14:paraId="37931060" w14:textId="50E1969D" w:rsidR="00C950BB" w:rsidRDefault="00FD21A2" w:rsidP="00DC7E68">
      <w:pPr>
        <w:tabs>
          <w:tab w:val="left" w:pos="3915"/>
        </w:tabs>
        <w:spacing w:line="256" w:lineRule="auto"/>
      </w:pPr>
      <w:r>
        <w:lastRenderedPageBreak/>
        <w:t>3</w:t>
      </w:r>
      <w:r w:rsidR="008D7BF8">
        <w:t xml:space="preserve">.- </w:t>
      </w:r>
      <w:proofErr w:type="spellStart"/>
      <w:r w:rsidR="008D7BF8">
        <w:t>Quiere</w:t>
      </w:r>
      <w:proofErr w:type="spellEnd"/>
      <w:r w:rsidR="008D7BF8">
        <w:t xml:space="preserve"> </w:t>
      </w:r>
      <w:proofErr w:type="spellStart"/>
      <w:r w:rsidR="008D7BF8">
        <w:t>implementarse</w:t>
      </w:r>
      <w:proofErr w:type="spellEnd"/>
      <w:r w:rsidR="008D7BF8">
        <w:t xml:space="preserve"> en XML la estructura de un</w:t>
      </w:r>
      <w:r w:rsidR="00C950BB">
        <w:t>a filmoteca</w:t>
      </w:r>
      <w:r w:rsidR="008D7BF8">
        <w:t xml:space="preserve"> </w:t>
      </w:r>
      <w:proofErr w:type="spellStart"/>
      <w:r w:rsidR="008D7BF8">
        <w:t>fomado</w:t>
      </w:r>
      <w:proofErr w:type="spellEnd"/>
      <w:r w:rsidR="008D7BF8">
        <w:t xml:space="preserve"> por </w:t>
      </w:r>
      <w:proofErr w:type="spellStart"/>
      <w:r w:rsidR="008D7BF8">
        <w:t>peliculas</w:t>
      </w:r>
      <w:proofErr w:type="spellEnd"/>
      <w:r w:rsidR="008D7BF8">
        <w:t xml:space="preserve">, cada </w:t>
      </w:r>
      <w:proofErr w:type="spellStart"/>
      <w:r w:rsidR="008D7BF8">
        <w:t>película</w:t>
      </w:r>
      <w:proofErr w:type="spellEnd"/>
      <w:r w:rsidR="008D7BF8">
        <w:t xml:space="preserve"> (titulo, director+, actor+, </w:t>
      </w:r>
      <w:proofErr w:type="spellStart"/>
      <w:r w:rsidR="008D7BF8">
        <w:t>año</w:t>
      </w:r>
      <w:proofErr w:type="spellEnd"/>
      <w:r w:rsidR="008D7BF8">
        <w:t xml:space="preserve">, </w:t>
      </w:r>
      <w:proofErr w:type="spellStart"/>
      <w:r w:rsidR="008D7BF8">
        <w:t>nacionalidad</w:t>
      </w:r>
      <w:proofErr w:type="spellEnd"/>
      <w:r w:rsidR="008D7BF8">
        <w:t xml:space="preserve">) atributo genero. Director ( nombre, </w:t>
      </w:r>
      <w:proofErr w:type="spellStart"/>
      <w:r w:rsidR="008D7BF8">
        <w:t>apellido</w:t>
      </w:r>
      <w:proofErr w:type="spellEnd"/>
      <w:r w:rsidR="008D7BF8">
        <w:t xml:space="preserve">, </w:t>
      </w:r>
      <w:proofErr w:type="spellStart"/>
      <w:r w:rsidR="008D7BF8">
        <w:t>edad</w:t>
      </w:r>
      <w:proofErr w:type="spellEnd"/>
      <w:r w:rsidR="008D7BF8">
        <w:t xml:space="preserve">) atributo </w:t>
      </w:r>
      <w:proofErr w:type="spellStart"/>
      <w:r w:rsidR="008D7BF8">
        <w:t>nacionalidad</w:t>
      </w:r>
      <w:proofErr w:type="spellEnd"/>
      <w:r w:rsidR="008D7BF8">
        <w:t xml:space="preserve">. Actor (nombre, </w:t>
      </w:r>
      <w:proofErr w:type="spellStart"/>
      <w:r w:rsidR="008D7BF8">
        <w:t>apellido</w:t>
      </w:r>
      <w:proofErr w:type="spellEnd"/>
      <w:r w:rsidR="008D7BF8">
        <w:t xml:space="preserve">, </w:t>
      </w:r>
      <w:proofErr w:type="spellStart"/>
      <w:r w:rsidR="008D7BF8">
        <w:t>edad</w:t>
      </w:r>
      <w:proofErr w:type="spellEnd"/>
      <w:r w:rsidR="008D7BF8">
        <w:t>)</w:t>
      </w:r>
      <w:r w:rsidR="00620B7D">
        <w:t>.</w:t>
      </w:r>
      <w:r w:rsidR="008F31CE">
        <w:t xml:space="preserve"> </w:t>
      </w:r>
      <w:r w:rsidR="00C950BB">
        <w:t>Elabora el DTD y el XML de la filmoteca.</w:t>
      </w:r>
    </w:p>
    <w:p w14:paraId="22AD0C21" w14:textId="6A011A9E" w:rsidR="00C950BB" w:rsidRDefault="00C950BB" w:rsidP="00DC7E68">
      <w:pPr>
        <w:tabs>
          <w:tab w:val="left" w:pos="3915"/>
        </w:tabs>
        <w:spacing w:line="256" w:lineRule="auto"/>
      </w:pPr>
    </w:p>
    <w:p w14:paraId="6673F0F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&lt;?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xml</w:t>
      </w:r>
      <w:proofErr w:type="spellEnd"/>
      <w:r>
        <w:rPr>
          <w:rFonts w:ascii="Menlo" w:hAnsi="Menlo" w:cs="Menlo"/>
          <w:color w:val="D19A6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"1.0"</w:t>
      </w:r>
      <w:r>
        <w:rPr>
          <w:rFonts w:ascii="Menlo" w:hAnsi="Menlo" w:cs="Menlo"/>
          <w:color w:val="D19A6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encoding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"UTF-8"</w:t>
      </w:r>
      <w:r>
        <w:rPr>
          <w:rFonts w:ascii="Menlo" w:hAnsi="Menlo" w:cs="Menlo"/>
          <w:color w:val="ABB2BF"/>
          <w:sz w:val="18"/>
          <w:szCs w:val="18"/>
        </w:rPr>
        <w:t>?&gt;</w:t>
      </w:r>
    </w:p>
    <w:p w14:paraId="08F14DD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&lt;!</w:t>
      </w:r>
      <w:r>
        <w:rPr>
          <w:rFonts w:ascii="Menlo" w:hAnsi="Menlo" w:cs="Menlo"/>
          <w:color w:val="C678DD"/>
          <w:sz w:val="18"/>
          <w:szCs w:val="18"/>
        </w:rPr>
        <w:t>DOCTYPE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Peliculas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[</w:t>
      </w:r>
    </w:p>
    <w:p w14:paraId="2C4302F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Peliculas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pelicula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+)&gt;</w:t>
      </w:r>
    </w:p>
    <w:p w14:paraId="21D5DF34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pelicula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titulo,director</w:t>
      </w:r>
      <w:proofErr w:type="gramEnd"/>
      <w:r>
        <w:rPr>
          <w:rFonts w:ascii="Menlo" w:hAnsi="Menlo" w:cs="Menlo"/>
          <w:color w:val="ABB2BF"/>
          <w:sz w:val="18"/>
          <w:szCs w:val="18"/>
        </w:rPr>
        <w:t>+,actor+,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año,nacionalidad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)&gt;</w:t>
      </w:r>
    </w:p>
    <w:p w14:paraId="24E09214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titulo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(#PCDATA)&gt;</w:t>
      </w:r>
    </w:p>
    <w:p w14:paraId="5650C7F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director 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nombre,apellido</w:t>
      </w:r>
      <w:proofErr w:type="gramEnd"/>
      <w:r>
        <w:rPr>
          <w:rFonts w:ascii="Menlo" w:hAnsi="Menlo" w:cs="Menlo"/>
          <w:color w:val="ABB2BF"/>
          <w:sz w:val="18"/>
          <w:szCs w:val="18"/>
        </w:rPr>
        <w:t>,edad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)&gt;</w:t>
      </w:r>
    </w:p>
    <w:p w14:paraId="7414C34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actor 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nombre,apellido</w:t>
      </w:r>
      <w:proofErr w:type="gramEnd"/>
      <w:r>
        <w:rPr>
          <w:rFonts w:ascii="Menlo" w:hAnsi="Menlo" w:cs="Menlo"/>
          <w:color w:val="ABB2BF"/>
          <w:sz w:val="18"/>
          <w:szCs w:val="18"/>
        </w:rPr>
        <w:t>,edad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)&gt;</w:t>
      </w:r>
    </w:p>
    <w:p w14:paraId="5B950FA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año (#PCDATA)&gt;</w:t>
      </w:r>
    </w:p>
    <w:p w14:paraId="008659CE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nacionalidad (#PCDATA)&gt;</w:t>
      </w:r>
    </w:p>
    <w:p w14:paraId="3D2FE90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nombre (#PCDATA)&gt;</w:t>
      </w:r>
    </w:p>
    <w:p w14:paraId="720BD6C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apellido (#PCDATA)&gt;</w:t>
      </w:r>
    </w:p>
    <w:p w14:paraId="4B3AC9A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edad (#PCDATA)&gt;</w:t>
      </w:r>
    </w:p>
    <w:p w14:paraId="2956411E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&lt;!ATTLIST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pelicula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6D0CD9A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genero CDATA #IMPLIED&gt;</w:t>
      </w:r>
    </w:p>
    <w:p w14:paraId="210635D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&lt;!ATTLIST director </w:t>
      </w:r>
    </w:p>
    <w:p w14:paraId="064BEA5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nacionalidad CDATA #IMPLIED&gt;</w:t>
      </w:r>
    </w:p>
    <w:p w14:paraId="296A142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]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592E784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Peliculas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FC88F44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pelicula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genero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"Acción"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C2CF52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titulo</w:t>
      </w:r>
      <w:r>
        <w:rPr>
          <w:rFonts w:ascii="Menlo" w:hAnsi="Menlo" w:cs="Menlo"/>
          <w:color w:val="ABB2BF"/>
          <w:sz w:val="18"/>
          <w:szCs w:val="18"/>
        </w:rPr>
        <w:t>&gt;Matrix&lt;/</w:t>
      </w:r>
      <w:r>
        <w:rPr>
          <w:rFonts w:ascii="Menlo" w:hAnsi="Menlo" w:cs="Menlo"/>
          <w:color w:val="E06C75"/>
          <w:sz w:val="18"/>
          <w:szCs w:val="18"/>
        </w:rPr>
        <w:t>titulo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3C59DA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director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nacionalidad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gramStart"/>
      <w:r>
        <w:rPr>
          <w:rFonts w:ascii="Menlo" w:hAnsi="Menlo" w:cs="Menlo"/>
          <w:color w:val="98C379"/>
          <w:sz w:val="18"/>
          <w:szCs w:val="18"/>
        </w:rPr>
        <w:t>Estadounidense</w:t>
      </w:r>
      <w:proofErr w:type="gram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F3DEA4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&gt;Lana&lt;/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550B09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&gt;Wachowski&lt;/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39400D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&gt;50&lt;/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FF17D2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director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E5BA98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D83376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&gt;Keanu&lt;/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DF1F77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&gt;Reeves&lt;/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6B0346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&gt;55&lt;/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0D6290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2F0EFCC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02C416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&gt;Carrie-Anne&lt;/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CD69DA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&gt;Moss&lt;/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06C071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&gt;45&lt;/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B57B36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E8B226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año</w:t>
      </w:r>
      <w:r>
        <w:rPr>
          <w:rFonts w:ascii="Menlo" w:hAnsi="Menlo" w:cs="Menlo"/>
          <w:color w:val="ABB2BF"/>
          <w:sz w:val="18"/>
          <w:szCs w:val="18"/>
        </w:rPr>
        <w:t>&gt;1999&lt;/</w:t>
      </w:r>
      <w:r>
        <w:rPr>
          <w:rFonts w:ascii="Menlo" w:hAnsi="Menlo" w:cs="Menlo"/>
          <w:color w:val="E06C75"/>
          <w:sz w:val="18"/>
          <w:szCs w:val="18"/>
        </w:rPr>
        <w:t>año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AB4BAE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nacionalidad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Estadounidense</w:t>
      </w:r>
      <w:proofErr w:type="gramEnd"/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nacionalidad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2728A0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pelicula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F2525A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pelicula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genero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"Drama"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22309E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titulo</w:t>
      </w:r>
      <w:r>
        <w:rPr>
          <w:rFonts w:ascii="Menlo" w:hAnsi="Menlo" w:cs="Menlo"/>
          <w:color w:val="ABB2BF"/>
          <w:sz w:val="18"/>
          <w:szCs w:val="18"/>
        </w:rPr>
        <w:t>&gt;El Padrino&lt;/</w:t>
      </w:r>
      <w:r>
        <w:rPr>
          <w:rFonts w:ascii="Menlo" w:hAnsi="Menlo" w:cs="Menlo"/>
          <w:color w:val="E06C75"/>
          <w:sz w:val="18"/>
          <w:szCs w:val="18"/>
        </w:rPr>
        <w:t>titulo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DAFD2A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director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nacionalidad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gramStart"/>
      <w:r>
        <w:rPr>
          <w:rFonts w:ascii="Menlo" w:hAnsi="Menlo" w:cs="Menlo"/>
          <w:color w:val="98C379"/>
          <w:sz w:val="18"/>
          <w:szCs w:val="18"/>
        </w:rPr>
        <w:t>Estadounidense</w:t>
      </w:r>
      <w:proofErr w:type="gram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D31EFF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&gt;Francis Ford&lt;/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FCEDA4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&gt;Coppola&lt;/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D98949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&gt;70&lt;/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188FA3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director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EF3BA8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748209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&gt;Marlon&lt;/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516375C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&gt;Brando&lt;/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056B8B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&gt;55&lt;/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9F8F45C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EC349E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4F6427C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&gt;Al&lt;/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66171A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Pacino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351EF01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&gt;40&lt;/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94AE35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actor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8FF47C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año</w:t>
      </w:r>
      <w:r>
        <w:rPr>
          <w:rFonts w:ascii="Menlo" w:hAnsi="Menlo" w:cs="Menlo"/>
          <w:color w:val="ABB2BF"/>
          <w:sz w:val="18"/>
          <w:szCs w:val="18"/>
        </w:rPr>
        <w:t>&gt;1972&lt;/</w:t>
      </w:r>
      <w:r>
        <w:rPr>
          <w:rFonts w:ascii="Menlo" w:hAnsi="Menlo" w:cs="Menlo"/>
          <w:color w:val="E06C75"/>
          <w:sz w:val="18"/>
          <w:szCs w:val="18"/>
        </w:rPr>
        <w:t>año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470B33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nacionalidad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Estadounidense</w:t>
      </w:r>
      <w:proofErr w:type="gramEnd"/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nacionalidad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297573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pelicula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2F9887B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Peliculas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DB85A28" w14:textId="54679216" w:rsidR="00C518F5" w:rsidRDefault="00C518F5" w:rsidP="00DC7E68">
      <w:pPr>
        <w:tabs>
          <w:tab w:val="left" w:pos="3915"/>
        </w:tabs>
        <w:spacing w:line="256" w:lineRule="auto"/>
      </w:pPr>
    </w:p>
    <w:p w14:paraId="245C4304" w14:textId="0283AEF3" w:rsidR="00C518F5" w:rsidRDefault="00C518F5" w:rsidP="00DC7E68">
      <w:pPr>
        <w:tabs>
          <w:tab w:val="left" w:pos="3915"/>
        </w:tabs>
        <w:spacing w:line="256" w:lineRule="auto"/>
      </w:pPr>
    </w:p>
    <w:p w14:paraId="40AD8256" w14:textId="54C9E5D0" w:rsidR="00C518F5" w:rsidRDefault="00FD21A2" w:rsidP="00C518F5">
      <w:pPr>
        <w:tabs>
          <w:tab w:val="left" w:pos="3915"/>
        </w:tabs>
        <w:spacing w:line="256" w:lineRule="auto"/>
      </w:pPr>
      <w:r>
        <w:t>4</w:t>
      </w:r>
      <w:r w:rsidR="00C518F5">
        <w:t xml:space="preserve">.- </w:t>
      </w:r>
      <w:proofErr w:type="spellStart"/>
      <w:r w:rsidR="00C518F5">
        <w:t>Quiere</w:t>
      </w:r>
      <w:proofErr w:type="spellEnd"/>
      <w:r w:rsidR="00C518F5">
        <w:t xml:space="preserve"> </w:t>
      </w:r>
      <w:proofErr w:type="spellStart"/>
      <w:r w:rsidR="00C518F5">
        <w:t>implementarse</w:t>
      </w:r>
      <w:proofErr w:type="spellEnd"/>
      <w:r w:rsidR="00C518F5">
        <w:t xml:space="preserve"> en XML los </w:t>
      </w:r>
      <w:proofErr w:type="spellStart"/>
      <w:r w:rsidR="00C518F5">
        <w:t>datos</w:t>
      </w:r>
      <w:proofErr w:type="spellEnd"/>
      <w:r w:rsidR="00C518F5">
        <w:t xml:space="preserve"> de los </w:t>
      </w:r>
      <w:proofErr w:type="spellStart"/>
      <w:r w:rsidR="00C518F5">
        <w:t>trayectos</w:t>
      </w:r>
      <w:proofErr w:type="spellEnd"/>
      <w:r w:rsidR="00C518F5">
        <w:t xml:space="preserve"> de tren de </w:t>
      </w:r>
      <w:proofErr w:type="spellStart"/>
      <w:r w:rsidR="00C518F5">
        <w:t>larga</w:t>
      </w:r>
      <w:proofErr w:type="spellEnd"/>
      <w:r w:rsidR="00C518F5">
        <w:t xml:space="preserve"> distancia de una </w:t>
      </w:r>
      <w:proofErr w:type="spellStart"/>
      <w:r w:rsidR="00C518F5">
        <w:t>estación</w:t>
      </w:r>
      <w:proofErr w:type="spellEnd"/>
      <w:r w:rsidR="00C518F5">
        <w:t xml:space="preserve"> cada </w:t>
      </w:r>
      <w:proofErr w:type="spellStart"/>
      <w:r w:rsidR="00C518F5">
        <w:t>trayecto</w:t>
      </w:r>
      <w:proofErr w:type="spellEnd"/>
      <w:r w:rsidR="00C518F5">
        <w:t xml:space="preserve"> (origen, destino, parada+) atributo (</w:t>
      </w:r>
      <w:proofErr w:type="spellStart"/>
      <w:r w:rsidR="00C518F5">
        <w:t>regional|</w:t>
      </w:r>
      <w:r w:rsidR="009377D7">
        <w:t>talgo|</w:t>
      </w:r>
      <w:r w:rsidR="00C518F5">
        <w:t>euromed|ave</w:t>
      </w:r>
      <w:proofErr w:type="spellEnd"/>
      <w:r w:rsidR="00C518F5">
        <w:t>).</w:t>
      </w:r>
    </w:p>
    <w:p w14:paraId="67848B50" w14:textId="77777777" w:rsidR="00C518F5" w:rsidRDefault="00C518F5" w:rsidP="00C518F5">
      <w:pPr>
        <w:tabs>
          <w:tab w:val="left" w:pos="3915"/>
        </w:tabs>
        <w:spacing w:line="256" w:lineRule="auto"/>
      </w:pPr>
      <w:r>
        <w:t xml:space="preserve">Elabora el DTD y el XML de la </w:t>
      </w:r>
      <w:proofErr w:type="spellStart"/>
      <w:r>
        <w:t>estación</w:t>
      </w:r>
      <w:proofErr w:type="spellEnd"/>
      <w:r>
        <w:t>.</w:t>
      </w:r>
    </w:p>
    <w:p w14:paraId="7AAC04F2" w14:textId="77777777" w:rsidR="00C518F5" w:rsidRDefault="00C518F5" w:rsidP="00C518F5">
      <w:pPr>
        <w:tabs>
          <w:tab w:val="left" w:pos="3915"/>
        </w:tabs>
        <w:spacing w:line="256" w:lineRule="auto"/>
      </w:pPr>
    </w:p>
    <w:p w14:paraId="515F033C" w14:textId="77777777" w:rsidR="00593354" w:rsidRP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593354">
        <w:rPr>
          <w:rFonts w:ascii="Menlo" w:hAnsi="Menlo" w:cs="Menlo"/>
          <w:color w:val="ABB2BF"/>
          <w:sz w:val="18"/>
          <w:szCs w:val="18"/>
          <w:lang w:val="en-US"/>
        </w:rPr>
        <w:t>&lt;?</w:t>
      </w:r>
      <w:r w:rsidRPr="00593354">
        <w:rPr>
          <w:rFonts w:ascii="Menlo" w:hAnsi="Menlo" w:cs="Menlo"/>
          <w:color w:val="E06C75"/>
          <w:sz w:val="18"/>
          <w:szCs w:val="18"/>
          <w:lang w:val="en-US"/>
        </w:rPr>
        <w:t>xml</w:t>
      </w:r>
      <w:r w:rsidRPr="00593354">
        <w:rPr>
          <w:rFonts w:ascii="Menlo" w:hAnsi="Menlo" w:cs="Menlo"/>
          <w:color w:val="D19A66"/>
          <w:sz w:val="18"/>
          <w:szCs w:val="18"/>
          <w:lang w:val="en-US"/>
        </w:rPr>
        <w:t xml:space="preserve"> version</w:t>
      </w:r>
      <w:r w:rsidRPr="00593354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593354">
        <w:rPr>
          <w:rFonts w:ascii="Menlo" w:hAnsi="Menlo" w:cs="Menlo"/>
          <w:color w:val="98C379"/>
          <w:sz w:val="18"/>
          <w:szCs w:val="18"/>
          <w:lang w:val="en-US"/>
        </w:rPr>
        <w:t>"1.0"</w:t>
      </w:r>
      <w:r w:rsidRPr="00593354">
        <w:rPr>
          <w:rFonts w:ascii="Menlo" w:hAnsi="Menlo" w:cs="Menlo"/>
          <w:color w:val="D19A66"/>
          <w:sz w:val="18"/>
          <w:szCs w:val="18"/>
          <w:lang w:val="en-US"/>
        </w:rPr>
        <w:t xml:space="preserve"> encoding</w:t>
      </w:r>
      <w:r w:rsidRPr="00593354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593354">
        <w:rPr>
          <w:rFonts w:ascii="Menlo" w:hAnsi="Menlo" w:cs="Menlo"/>
          <w:color w:val="98C379"/>
          <w:sz w:val="18"/>
          <w:szCs w:val="18"/>
          <w:lang w:val="en-US"/>
        </w:rPr>
        <w:t>"UTF-8"</w:t>
      </w:r>
      <w:r w:rsidRPr="00593354">
        <w:rPr>
          <w:rFonts w:ascii="Menlo" w:hAnsi="Menlo" w:cs="Menlo"/>
          <w:color w:val="ABB2BF"/>
          <w:sz w:val="18"/>
          <w:szCs w:val="18"/>
          <w:lang w:val="en-US"/>
        </w:rPr>
        <w:t>?&gt;</w:t>
      </w:r>
    </w:p>
    <w:p w14:paraId="450BEF5F" w14:textId="77777777" w:rsidR="00593354" w:rsidRP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593354">
        <w:rPr>
          <w:rFonts w:ascii="Menlo" w:hAnsi="Menlo" w:cs="Menlo"/>
          <w:color w:val="ABB2BF"/>
          <w:sz w:val="18"/>
          <w:szCs w:val="18"/>
          <w:lang w:val="en-US"/>
        </w:rPr>
        <w:t>&lt;!</w:t>
      </w:r>
      <w:r w:rsidRPr="00593354">
        <w:rPr>
          <w:rFonts w:ascii="Menlo" w:hAnsi="Menlo" w:cs="Menlo"/>
          <w:color w:val="C678DD"/>
          <w:sz w:val="18"/>
          <w:szCs w:val="18"/>
          <w:lang w:val="en-US"/>
        </w:rPr>
        <w:t>DOCTYPE</w:t>
      </w:r>
      <w:r w:rsidRPr="00593354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593354">
        <w:rPr>
          <w:rFonts w:ascii="Menlo" w:hAnsi="Menlo" w:cs="Menlo"/>
          <w:color w:val="E5C07B"/>
          <w:sz w:val="18"/>
          <w:szCs w:val="18"/>
          <w:lang w:val="en-US"/>
        </w:rPr>
        <w:t>tren</w:t>
      </w:r>
      <w:r w:rsidRPr="00593354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593354">
        <w:rPr>
          <w:rFonts w:ascii="Menlo" w:hAnsi="Menlo" w:cs="Menlo"/>
          <w:color w:val="D19A66"/>
          <w:sz w:val="18"/>
          <w:szCs w:val="18"/>
          <w:lang w:val="en-US"/>
        </w:rPr>
        <w:t>[</w:t>
      </w:r>
    </w:p>
    <w:p w14:paraId="75EAE9A6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93354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>&lt;!ELEMENT tren (trayecto+)&gt;</w:t>
      </w:r>
    </w:p>
    <w:p w14:paraId="501272D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trayecto (origen, destino, parada+)&gt;</w:t>
      </w:r>
    </w:p>
    <w:p w14:paraId="6ECCDE3F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origen (#PCDATA)&gt;</w:t>
      </w:r>
    </w:p>
    <w:p w14:paraId="44771AE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destino (#PCDATA)&gt;</w:t>
      </w:r>
    </w:p>
    <w:p w14:paraId="28503895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&lt;!ELEMENT parada (#PCDATA)&gt;</w:t>
      </w:r>
    </w:p>
    <w:p w14:paraId="2897811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&lt;!ATTLIST trayecto tipo</w:t>
      </w:r>
    </w:p>
    <w:p w14:paraId="5740752C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regional|talgo|euromed|ave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 CDATA #IMPLIED&gt;</w:t>
      </w:r>
    </w:p>
    <w:p w14:paraId="5EDBF1B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]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6D43C44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tren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718C73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trayecto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tipo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"ave"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C9E1EAE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origen</w:t>
      </w:r>
      <w:r>
        <w:rPr>
          <w:rFonts w:ascii="Menlo" w:hAnsi="Menlo" w:cs="Menlo"/>
          <w:color w:val="ABB2BF"/>
          <w:sz w:val="18"/>
          <w:szCs w:val="18"/>
        </w:rPr>
        <w:t>&gt;Ciudad A&lt;/</w:t>
      </w:r>
      <w:r>
        <w:rPr>
          <w:rFonts w:ascii="Menlo" w:hAnsi="Menlo" w:cs="Menlo"/>
          <w:color w:val="E06C75"/>
          <w:sz w:val="18"/>
          <w:szCs w:val="18"/>
        </w:rPr>
        <w:t>origen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90BD36D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destino</w:t>
      </w:r>
      <w:r>
        <w:rPr>
          <w:rFonts w:ascii="Menlo" w:hAnsi="Menlo" w:cs="Menlo"/>
          <w:color w:val="ABB2BF"/>
          <w:sz w:val="18"/>
          <w:szCs w:val="18"/>
        </w:rPr>
        <w:t>&gt;Ciudad B&lt;/</w:t>
      </w:r>
      <w:r>
        <w:rPr>
          <w:rFonts w:ascii="Menlo" w:hAnsi="Menlo" w:cs="Menlo"/>
          <w:color w:val="E06C75"/>
          <w:sz w:val="18"/>
          <w:szCs w:val="18"/>
        </w:rPr>
        <w:t>destino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5BACAC0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&gt;Estación 1&lt;/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A00EC89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&gt;Estación 2&lt;/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07F13DE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&gt;Estación 3&lt;/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62A0C2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trayecto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621329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trayecto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tipo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"regional"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29DF54A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origen</w:t>
      </w:r>
      <w:r>
        <w:rPr>
          <w:rFonts w:ascii="Menlo" w:hAnsi="Menlo" w:cs="Menlo"/>
          <w:color w:val="ABB2BF"/>
          <w:sz w:val="18"/>
          <w:szCs w:val="18"/>
        </w:rPr>
        <w:t>&gt;Ciudad C&lt;/</w:t>
      </w:r>
      <w:r>
        <w:rPr>
          <w:rFonts w:ascii="Menlo" w:hAnsi="Menlo" w:cs="Menlo"/>
          <w:color w:val="E06C75"/>
          <w:sz w:val="18"/>
          <w:szCs w:val="18"/>
        </w:rPr>
        <w:t>origen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0D7E11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destino</w:t>
      </w:r>
      <w:r>
        <w:rPr>
          <w:rFonts w:ascii="Menlo" w:hAnsi="Menlo" w:cs="Menlo"/>
          <w:color w:val="ABB2BF"/>
          <w:sz w:val="18"/>
          <w:szCs w:val="18"/>
        </w:rPr>
        <w:t>&gt;Ciudad D&lt;/</w:t>
      </w:r>
      <w:r>
        <w:rPr>
          <w:rFonts w:ascii="Menlo" w:hAnsi="Menlo" w:cs="Menlo"/>
          <w:color w:val="E06C75"/>
          <w:sz w:val="18"/>
          <w:szCs w:val="18"/>
        </w:rPr>
        <w:t>destino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4E2F497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&gt;Estación X&lt;/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1CE1868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&gt;Estación Y&lt;/</w:t>
      </w:r>
      <w:r>
        <w:rPr>
          <w:rFonts w:ascii="Menlo" w:hAnsi="Menlo" w:cs="Menlo"/>
          <w:color w:val="E06C75"/>
          <w:sz w:val="18"/>
          <w:szCs w:val="18"/>
        </w:rPr>
        <w:t>parada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A8AEF33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trayecto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0751D2" w14:textId="77777777" w:rsidR="00593354" w:rsidRDefault="00593354" w:rsidP="0059335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tren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9E99370" w14:textId="77777777" w:rsidR="00C518F5" w:rsidRDefault="00C518F5" w:rsidP="00C518F5">
      <w:pPr>
        <w:tabs>
          <w:tab w:val="left" w:pos="3915"/>
        </w:tabs>
        <w:spacing w:line="256" w:lineRule="auto"/>
      </w:pPr>
    </w:p>
    <w:sectPr w:rsidR="00C518F5" w:rsidSect="000663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25" w:right="1418" w:bottom="765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E8BC" w14:textId="77777777" w:rsidR="00094433" w:rsidRDefault="00094433">
      <w:r>
        <w:separator/>
      </w:r>
    </w:p>
  </w:endnote>
  <w:endnote w:type="continuationSeparator" w:id="0">
    <w:p w14:paraId="627041F3" w14:textId="77777777" w:rsidR="00094433" w:rsidRDefault="0009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55A0534D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743844F7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497EC989" wp14:editId="200670A7">
                <wp:extent cx="895350" cy="762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2DBAA4C1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6C4F3EAD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37246663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0A78C167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321C6F04" wp14:editId="07DBB6B6">
                <wp:extent cx="390525" cy="32385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r>
            <w:rPr>
              <w:rFonts w:ascii="Univers (W1)" w:hAnsi="Univers (W1)"/>
              <w:b/>
              <w:sz w:val="32"/>
              <w:szCs w:val="32"/>
            </w:rPr>
            <w:t>MC</w:t>
          </w:r>
          <w:proofErr w:type="spellEnd"/>
        </w:p>
      </w:tc>
    </w:tr>
    <w:tr w:rsidR="00526F24" w14:paraId="27317127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02A8845F" w14:textId="77777777" w:rsidR="00526F24" w:rsidRDefault="00526F24"/>
      </w:tc>
      <w:tc>
        <w:tcPr>
          <w:tcW w:w="2611" w:type="dxa"/>
          <w:vAlign w:val="center"/>
        </w:tcPr>
        <w:p w14:paraId="15EAEA5C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702D8797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1DB7973B" w14:textId="77777777" w:rsidR="00526F24" w:rsidRDefault="00526F24"/>
      </w:tc>
    </w:tr>
    <w:tr w:rsidR="00526F24" w14:paraId="46379DAD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ECE99EB" w14:textId="77777777" w:rsidR="00526F24" w:rsidRDefault="00526F24"/>
      </w:tc>
      <w:tc>
        <w:tcPr>
          <w:tcW w:w="2611" w:type="dxa"/>
          <w:vAlign w:val="center"/>
        </w:tcPr>
        <w:p w14:paraId="46F3A16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Pàgina:</w:t>
          </w:r>
        </w:p>
      </w:tc>
      <w:tc>
        <w:tcPr>
          <w:tcW w:w="2735" w:type="dxa"/>
          <w:vAlign w:val="center"/>
        </w:tcPr>
        <w:p w14:paraId="0B843F92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0F546A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6B877244" w14:textId="77777777" w:rsidR="00526F24" w:rsidRDefault="00526F24"/>
      </w:tc>
    </w:tr>
    <w:tr w:rsidR="00526F24" w14:paraId="5D106953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EA8E32B" w14:textId="77777777" w:rsidR="00526F24" w:rsidRDefault="00526F24"/>
      </w:tc>
      <w:tc>
        <w:tcPr>
          <w:tcW w:w="2611" w:type="dxa"/>
          <w:vAlign w:val="center"/>
        </w:tcPr>
        <w:p w14:paraId="101FC2FD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2D8819A3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594C3EC1" w14:textId="77777777" w:rsidR="00526F24" w:rsidRDefault="00526F24"/>
      </w:tc>
    </w:tr>
  </w:tbl>
  <w:p w14:paraId="59A56E9E" w14:textId="77777777" w:rsidR="00526F24" w:rsidRDefault="00526F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26D9" w14:textId="77777777" w:rsidR="00526F24" w:rsidRDefault="00526F24">
    <w:pPr>
      <w:pStyle w:val="Piedepgina"/>
    </w:pPr>
  </w:p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2667107B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27FB458D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12FD17D2" wp14:editId="12879381">
                <wp:extent cx="8953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6DA7E94B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5DADCF7D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6FFDE851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7AC65991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763288E3" wp14:editId="0BBA622E">
                <wp:extent cx="390525" cy="32385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r>
            <w:rPr>
              <w:rFonts w:ascii="Univers (W1)" w:hAnsi="Univers (W1)"/>
              <w:b/>
              <w:sz w:val="32"/>
              <w:szCs w:val="32"/>
            </w:rPr>
            <w:t>MC</w:t>
          </w:r>
          <w:proofErr w:type="spellEnd"/>
        </w:p>
      </w:tc>
    </w:tr>
    <w:tr w:rsidR="00526F24" w14:paraId="502FD2ED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AEFFB73" w14:textId="77777777" w:rsidR="00526F24" w:rsidRDefault="00526F24"/>
      </w:tc>
      <w:tc>
        <w:tcPr>
          <w:tcW w:w="2611" w:type="dxa"/>
          <w:vAlign w:val="center"/>
        </w:tcPr>
        <w:p w14:paraId="438E5088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45B43E82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ECED78C" w14:textId="77777777" w:rsidR="00526F24" w:rsidRDefault="00526F24"/>
      </w:tc>
    </w:tr>
    <w:tr w:rsidR="00526F24" w14:paraId="1309F5A6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5BBA95C" w14:textId="77777777" w:rsidR="00526F24" w:rsidRDefault="00526F24"/>
      </w:tc>
      <w:tc>
        <w:tcPr>
          <w:tcW w:w="2611" w:type="dxa"/>
          <w:vAlign w:val="center"/>
        </w:tcPr>
        <w:p w14:paraId="1B5D1168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Pàgina:</w:t>
          </w:r>
        </w:p>
      </w:tc>
      <w:tc>
        <w:tcPr>
          <w:tcW w:w="2735" w:type="dxa"/>
          <w:vAlign w:val="center"/>
        </w:tcPr>
        <w:p w14:paraId="5C71743C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0784F725" w14:textId="77777777" w:rsidR="00526F24" w:rsidRDefault="00526F24"/>
      </w:tc>
    </w:tr>
    <w:tr w:rsidR="00526F24" w14:paraId="3D3DE911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0021A56B" w14:textId="77777777" w:rsidR="00526F24" w:rsidRDefault="00526F24"/>
      </w:tc>
      <w:tc>
        <w:tcPr>
          <w:tcW w:w="2611" w:type="dxa"/>
          <w:vAlign w:val="center"/>
        </w:tcPr>
        <w:p w14:paraId="25D3B19F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4551D9A2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7016FEE7" w14:textId="77777777" w:rsidR="00526F24" w:rsidRDefault="00526F24"/>
      </w:tc>
    </w:tr>
  </w:tbl>
  <w:p w14:paraId="0B23027A" w14:textId="77777777" w:rsidR="00526F24" w:rsidRDefault="00526F24">
    <w:pPr>
      <w:pStyle w:val="Piedepgina"/>
    </w:pPr>
  </w:p>
  <w:p w14:paraId="5922B8DE" w14:textId="77777777" w:rsidR="00526F24" w:rsidRDefault="00526F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4B425BCE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3BFDFF0B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6B328071" wp14:editId="0B765BDA">
                <wp:extent cx="895350" cy="762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1A2E228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76EFBDEE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66563D55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157BD90C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56AE63C8" wp14:editId="7B36C239">
                <wp:extent cx="390525" cy="323850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r>
            <w:rPr>
              <w:rFonts w:ascii="Univers (W1)" w:hAnsi="Univers (W1)"/>
              <w:b/>
              <w:sz w:val="32"/>
              <w:szCs w:val="32"/>
            </w:rPr>
            <w:t>MC</w:t>
          </w:r>
          <w:proofErr w:type="spellEnd"/>
        </w:p>
      </w:tc>
    </w:tr>
    <w:tr w:rsidR="00526F24" w14:paraId="0CAED54C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4BC8BB63" w14:textId="77777777" w:rsidR="00526F24" w:rsidRDefault="00526F24"/>
      </w:tc>
      <w:tc>
        <w:tcPr>
          <w:tcW w:w="2611" w:type="dxa"/>
          <w:vAlign w:val="center"/>
        </w:tcPr>
        <w:p w14:paraId="6EC99EB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47DB36A3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3FCBE8CD" w14:textId="77777777" w:rsidR="00526F24" w:rsidRDefault="00526F24"/>
      </w:tc>
    </w:tr>
    <w:tr w:rsidR="00526F24" w14:paraId="432E2E35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A396967" w14:textId="77777777" w:rsidR="00526F24" w:rsidRDefault="00526F24"/>
      </w:tc>
      <w:tc>
        <w:tcPr>
          <w:tcW w:w="2611" w:type="dxa"/>
          <w:vAlign w:val="center"/>
        </w:tcPr>
        <w:p w14:paraId="778D4F02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Pàgina:</w:t>
          </w:r>
        </w:p>
      </w:tc>
      <w:tc>
        <w:tcPr>
          <w:tcW w:w="2735" w:type="dxa"/>
          <w:vAlign w:val="center"/>
        </w:tcPr>
        <w:p w14:paraId="031D0195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0F546A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0AD25C5E" w14:textId="77777777" w:rsidR="00526F24" w:rsidRDefault="00526F24"/>
      </w:tc>
    </w:tr>
    <w:tr w:rsidR="00526F24" w14:paraId="328AC7AD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DAF9098" w14:textId="77777777" w:rsidR="00526F24" w:rsidRDefault="00526F24"/>
      </w:tc>
      <w:tc>
        <w:tcPr>
          <w:tcW w:w="2611" w:type="dxa"/>
          <w:vAlign w:val="center"/>
        </w:tcPr>
        <w:p w14:paraId="334AF09C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5CFD5EE5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7F2E694E" w14:textId="77777777" w:rsidR="00526F24" w:rsidRDefault="00526F24"/>
      </w:tc>
    </w:tr>
  </w:tbl>
  <w:p w14:paraId="111B18E2" w14:textId="77777777" w:rsidR="00526F24" w:rsidRDefault="00526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714A" w14:textId="77777777" w:rsidR="00094433" w:rsidRDefault="00094433">
      <w:r>
        <w:separator/>
      </w:r>
    </w:p>
  </w:footnote>
  <w:footnote w:type="continuationSeparator" w:id="0">
    <w:p w14:paraId="54F9A693" w14:textId="77777777" w:rsidR="00094433" w:rsidRDefault="00094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6C9DB2B6" w14:textId="77777777">
      <w:trPr>
        <w:trHeight w:val="603"/>
      </w:trPr>
      <w:tc>
        <w:tcPr>
          <w:tcW w:w="3592" w:type="dxa"/>
          <w:gridSpan w:val="2"/>
        </w:tcPr>
        <w:p w14:paraId="71A05F24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     </w:t>
          </w:r>
        </w:p>
        <w:p w14:paraId="306EEE20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7728" behindDoc="0" locked="0" layoutInCell="1" allowOverlap="1" wp14:anchorId="62342780" wp14:editId="05DC52D0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9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2AB219D1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Calamot</w:t>
          </w:r>
        </w:p>
        <w:p w14:paraId="0D9538C0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30AEDEB7" w14:textId="77777777" w:rsidR="00526F24" w:rsidRDefault="00526F24">
          <w:pPr>
            <w:snapToGrid w:val="0"/>
          </w:pPr>
        </w:p>
        <w:p w14:paraId="3FA2D877" w14:textId="77777777" w:rsidR="00526F24" w:rsidRDefault="00526F24"/>
        <w:p w14:paraId="655719BB" w14:textId="77777777" w:rsidR="00526F24" w:rsidRDefault="00526F24"/>
      </w:tc>
      <w:tc>
        <w:tcPr>
          <w:tcW w:w="1598" w:type="dxa"/>
        </w:tcPr>
        <w:p w14:paraId="5983063B" w14:textId="77777777" w:rsidR="00526F24" w:rsidRDefault="00526F24">
          <w:pPr>
            <w:snapToGrid w:val="0"/>
          </w:pPr>
        </w:p>
        <w:p w14:paraId="1292E379" w14:textId="77777777" w:rsidR="00526F24" w:rsidRDefault="00526F24"/>
        <w:p w14:paraId="282D4ADC" w14:textId="77777777" w:rsidR="00526F24" w:rsidRDefault="00526F24"/>
      </w:tc>
    </w:tr>
    <w:tr w:rsidR="00526F24" w14:paraId="68073E38" w14:textId="77777777">
      <w:trPr>
        <w:trHeight w:hRule="exact" w:val="339"/>
      </w:trPr>
      <w:tc>
        <w:tcPr>
          <w:tcW w:w="1472" w:type="dxa"/>
        </w:tcPr>
        <w:p w14:paraId="78DDD352" w14:textId="77777777" w:rsidR="00526F24" w:rsidRDefault="00526F24">
          <w:pPr>
            <w:snapToGrid w:val="0"/>
            <w:ind w:left="180"/>
          </w:pPr>
        </w:p>
        <w:p w14:paraId="7100DD82" w14:textId="77777777" w:rsidR="00526F24" w:rsidRDefault="00526F24">
          <w:pPr>
            <w:ind w:left="180"/>
          </w:pPr>
        </w:p>
        <w:p w14:paraId="493EB3A5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38464DB9" w14:textId="77777777" w:rsidR="0082397A" w:rsidRDefault="0082397A" w:rsidP="0082397A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 M4 UF 1ªAVALUACIÓ</w:t>
          </w:r>
        </w:p>
        <w:p w14:paraId="057E9EAE" w14:textId="5AF65C78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659A359A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1DF1B760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78EACC0C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</w:p>
      </w:tc>
      <w:tc>
        <w:tcPr>
          <w:tcW w:w="2821" w:type="dxa"/>
          <w:gridSpan w:val="2"/>
          <w:vAlign w:val="center"/>
        </w:tcPr>
        <w:p w14:paraId="62A2E32A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5D148DAE" w14:textId="77777777" w:rsidR="00526F24" w:rsidRDefault="00526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29058DD4" w14:textId="77777777">
      <w:trPr>
        <w:trHeight w:val="603"/>
      </w:trPr>
      <w:tc>
        <w:tcPr>
          <w:tcW w:w="3592" w:type="dxa"/>
          <w:gridSpan w:val="2"/>
        </w:tcPr>
        <w:p w14:paraId="32F5D9E6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     </w:t>
          </w:r>
        </w:p>
        <w:p w14:paraId="1CB5086D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8752" behindDoc="0" locked="0" layoutInCell="1" allowOverlap="1" wp14:anchorId="7061ABF5" wp14:editId="6E0ED142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6810F617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Calamot</w:t>
          </w:r>
        </w:p>
        <w:p w14:paraId="6DBDCEE8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25B79278" w14:textId="77777777" w:rsidR="00526F24" w:rsidRDefault="00526F24">
          <w:pPr>
            <w:snapToGrid w:val="0"/>
          </w:pPr>
        </w:p>
        <w:p w14:paraId="0E7AC68F" w14:textId="77777777" w:rsidR="00526F24" w:rsidRDefault="00526F24"/>
        <w:p w14:paraId="172021EF" w14:textId="77777777" w:rsidR="00526F24" w:rsidRDefault="00526F24"/>
      </w:tc>
      <w:tc>
        <w:tcPr>
          <w:tcW w:w="1598" w:type="dxa"/>
        </w:tcPr>
        <w:p w14:paraId="46C29A53" w14:textId="77777777" w:rsidR="00526F24" w:rsidRDefault="00526F24">
          <w:pPr>
            <w:snapToGrid w:val="0"/>
          </w:pPr>
        </w:p>
        <w:p w14:paraId="32A74D73" w14:textId="77777777" w:rsidR="00526F24" w:rsidRDefault="00526F24"/>
        <w:p w14:paraId="575312D0" w14:textId="77777777" w:rsidR="00526F24" w:rsidRDefault="00526F24"/>
      </w:tc>
    </w:tr>
    <w:tr w:rsidR="00526F24" w14:paraId="2DB0F610" w14:textId="77777777">
      <w:trPr>
        <w:trHeight w:hRule="exact" w:val="339"/>
      </w:trPr>
      <w:tc>
        <w:tcPr>
          <w:tcW w:w="1472" w:type="dxa"/>
        </w:tcPr>
        <w:p w14:paraId="551ED6CE" w14:textId="77777777" w:rsidR="00526F24" w:rsidRDefault="00526F24">
          <w:pPr>
            <w:snapToGrid w:val="0"/>
            <w:ind w:left="180"/>
          </w:pPr>
        </w:p>
        <w:p w14:paraId="1B23800B" w14:textId="77777777" w:rsidR="00526F24" w:rsidRDefault="00526F24">
          <w:pPr>
            <w:ind w:left="180"/>
          </w:pPr>
        </w:p>
        <w:p w14:paraId="3BF3EC5B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17BF280B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1B6FDE54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379FBC23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78DC8A77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</w:p>
      </w:tc>
      <w:tc>
        <w:tcPr>
          <w:tcW w:w="2821" w:type="dxa"/>
          <w:gridSpan w:val="2"/>
          <w:vAlign w:val="center"/>
        </w:tcPr>
        <w:p w14:paraId="3FB90273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060153B3" w14:textId="77777777" w:rsidR="00526F24" w:rsidRDefault="00526F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410A0891" w14:textId="77777777">
      <w:trPr>
        <w:trHeight w:val="603"/>
      </w:trPr>
      <w:tc>
        <w:tcPr>
          <w:tcW w:w="3592" w:type="dxa"/>
          <w:gridSpan w:val="2"/>
        </w:tcPr>
        <w:p w14:paraId="3AC7DB90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     </w:t>
          </w:r>
        </w:p>
        <w:p w14:paraId="203F00E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6704" behindDoc="0" locked="0" layoutInCell="1" allowOverlap="1" wp14:anchorId="08553FFA" wp14:editId="49841550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2C124C60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Calamot</w:t>
          </w:r>
        </w:p>
        <w:p w14:paraId="5508CA07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4D3B4F80" w14:textId="77777777" w:rsidR="00526F24" w:rsidRDefault="00526F24">
          <w:pPr>
            <w:snapToGrid w:val="0"/>
          </w:pPr>
        </w:p>
        <w:p w14:paraId="7765BCFC" w14:textId="77777777" w:rsidR="00526F24" w:rsidRDefault="00526F24"/>
        <w:p w14:paraId="1510076F" w14:textId="77777777" w:rsidR="00526F24" w:rsidRDefault="00526F24"/>
      </w:tc>
      <w:tc>
        <w:tcPr>
          <w:tcW w:w="1598" w:type="dxa"/>
        </w:tcPr>
        <w:p w14:paraId="22F9F8C7" w14:textId="77777777" w:rsidR="00526F24" w:rsidRDefault="00526F24">
          <w:pPr>
            <w:snapToGrid w:val="0"/>
          </w:pPr>
        </w:p>
        <w:p w14:paraId="6AC9C0C2" w14:textId="77777777" w:rsidR="00526F24" w:rsidRDefault="00526F24"/>
        <w:p w14:paraId="58F4C3D8" w14:textId="77777777" w:rsidR="00526F24" w:rsidRDefault="00526F24"/>
      </w:tc>
    </w:tr>
    <w:tr w:rsidR="00526F24" w14:paraId="76C43D5A" w14:textId="77777777">
      <w:trPr>
        <w:trHeight w:hRule="exact" w:val="339"/>
      </w:trPr>
      <w:tc>
        <w:tcPr>
          <w:tcW w:w="1472" w:type="dxa"/>
        </w:tcPr>
        <w:p w14:paraId="38F76703" w14:textId="77777777" w:rsidR="00526F24" w:rsidRDefault="00526F24">
          <w:pPr>
            <w:snapToGrid w:val="0"/>
            <w:ind w:left="180"/>
          </w:pPr>
        </w:p>
        <w:p w14:paraId="0637AABF" w14:textId="77777777" w:rsidR="00526F24" w:rsidRDefault="00526F24">
          <w:pPr>
            <w:ind w:left="180"/>
          </w:pPr>
        </w:p>
        <w:p w14:paraId="209E0DE5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A87DFFB" w14:textId="00D871CA" w:rsidR="00526F24" w:rsidRDefault="001F6BE2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PRACTICA XML</w:t>
          </w:r>
        </w:p>
        <w:p w14:paraId="79A89F8F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54FE290F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357A04E2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251A232D" w14:textId="730FABC0" w:rsidR="00526F24" w:rsidRDefault="00CD632A" w:rsidP="00C749B5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UF1</w:t>
          </w:r>
        </w:p>
      </w:tc>
    </w:tr>
    <w:tr w:rsidR="00526F24" w14:paraId="797DB747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32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617294E3" w14:textId="4F31C3C1" w:rsidR="00526F24" w:rsidRPr="00593354" w:rsidRDefault="009F5D44" w:rsidP="00C749B5">
          <w:pPr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3354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Nom </w:t>
          </w:r>
          <w:proofErr w:type="spellStart"/>
          <w:r w:rsidRPr="00593354">
            <w:rPr>
              <w:rFonts w:ascii="Arial" w:hAnsi="Arial" w:cs="Arial"/>
              <w:b/>
              <w:sz w:val="20"/>
              <w:szCs w:val="20"/>
              <w:lang w:val="en-US"/>
            </w:rPr>
            <w:t>i</w:t>
          </w:r>
          <w:proofErr w:type="spellEnd"/>
          <w:r w:rsidRPr="00593354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</w:t>
          </w:r>
          <w:proofErr w:type="spellStart"/>
          <w:r w:rsidRPr="00593354">
            <w:rPr>
              <w:rFonts w:ascii="Arial" w:hAnsi="Arial" w:cs="Arial"/>
              <w:b/>
              <w:sz w:val="20"/>
              <w:szCs w:val="20"/>
              <w:lang w:val="en-US"/>
            </w:rPr>
            <w:t>cognoms</w:t>
          </w:r>
          <w:proofErr w:type="spellEnd"/>
          <w:r w:rsidRPr="00593354">
            <w:rPr>
              <w:rFonts w:ascii="Arial" w:hAnsi="Arial" w:cs="Arial"/>
              <w:b/>
              <w:sz w:val="20"/>
              <w:szCs w:val="20"/>
              <w:lang w:val="en-US"/>
            </w:rPr>
            <w:t>:</w:t>
          </w:r>
          <w:r w:rsidR="00580931" w:rsidRPr="00593354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</w:t>
          </w:r>
          <w:r w:rsidR="00A16ECF">
            <w:rPr>
              <w:rFonts w:ascii="Arial" w:hAnsi="Arial" w:cs="Arial"/>
              <w:b/>
              <w:sz w:val="20"/>
              <w:szCs w:val="20"/>
              <w:lang w:val="en-US"/>
            </w:rPr>
            <w:t>Hector Lopez Andrade</w:t>
          </w:r>
        </w:p>
      </w:tc>
      <w:tc>
        <w:tcPr>
          <w:tcW w:w="2821" w:type="dxa"/>
          <w:gridSpan w:val="2"/>
          <w:vAlign w:val="center"/>
        </w:tcPr>
        <w:p w14:paraId="03C6B796" w14:textId="4DD054DD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  <w:r w:rsidR="00303D08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</w:tbl>
  <w:p w14:paraId="66ED0B10" w14:textId="77777777" w:rsidR="00526F24" w:rsidRDefault="00526F24">
    <w:pPr>
      <w:pStyle w:val="Encabezado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39D86363"/>
    <w:multiLevelType w:val="multilevel"/>
    <w:tmpl w:val="F4E6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138BC"/>
    <w:multiLevelType w:val="multilevel"/>
    <w:tmpl w:val="2E247D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3D9B1237"/>
    <w:multiLevelType w:val="hybridMultilevel"/>
    <w:tmpl w:val="58AE8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6811"/>
    <w:multiLevelType w:val="hybridMultilevel"/>
    <w:tmpl w:val="14FED2AC"/>
    <w:lvl w:ilvl="0" w:tplc="25860E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06643"/>
    <w:multiLevelType w:val="multilevel"/>
    <w:tmpl w:val="2E247D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79922971"/>
    <w:multiLevelType w:val="multilevel"/>
    <w:tmpl w:val="F4E6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062858">
    <w:abstractNumId w:val="0"/>
  </w:num>
  <w:num w:numId="2" w16cid:durableId="1836650995">
    <w:abstractNumId w:val="1"/>
  </w:num>
  <w:num w:numId="3" w16cid:durableId="1039209535">
    <w:abstractNumId w:val="4"/>
  </w:num>
  <w:num w:numId="4" w16cid:durableId="1198277275">
    <w:abstractNumId w:val="5"/>
  </w:num>
  <w:num w:numId="5" w16cid:durableId="86189490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54580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063757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897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8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44"/>
    <w:rsid w:val="00002054"/>
    <w:rsid w:val="00032AF0"/>
    <w:rsid w:val="000663FE"/>
    <w:rsid w:val="00066BCF"/>
    <w:rsid w:val="000869D2"/>
    <w:rsid w:val="00094433"/>
    <w:rsid w:val="000B184B"/>
    <w:rsid w:val="000B38F2"/>
    <w:rsid w:val="000B404F"/>
    <w:rsid w:val="000C793D"/>
    <w:rsid w:val="000F546A"/>
    <w:rsid w:val="001004FB"/>
    <w:rsid w:val="001523C4"/>
    <w:rsid w:val="00163689"/>
    <w:rsid w:val="0017094B"/>
    <w:rsid w:val="00176068"/>
    <w:rsid w:val="00183E8D"/>
    <w:rsid w:val="001943B9"/>
    <w:rsid w:val="001D330E"/>
    <w:rsid w:val="001D387E"/>
    <w:rsid w:val="001F4DC1"/>
    <w:rsid w:val="001F6BE2"/>
    <w:rsid w:val="00221483"/>
    <w:rsid w:val="00222A64"/>
    <w:rsid w:val="0025454F"/>
    <w:rsid w:val="00255AE0"/>
    <w:rsid w:val="002577FF"/>
    <w:rsid w:val="00276074"/>
    <w:rsid w:val="00281A18"/>
    <w:rsid w:val="00286D67"/>
    <w:rsid w:val="0028785E"/>
    <w:rsid w:val="002A4088"/>
    <w:rsid w:val="002C183C"/>
    <w:rsid w:val="002D15F8"/>
    <w:rsid w:val="002F1CE9"/>
    <w:rsid w:val="002F63E2"/>
    <w:rsid w:val="00303D08"/>
    <w:rsid w:val="00303D66"/>
    <w:rsid w:val="003334E7"/>
    <w:rsid w:val="003345D1"/>
    <w:rsid w:val="00354C84"/>
    <w:rsid w:val="00366D29"/>
    <w:rsid w:val="00394B13"/>
    <w:rsid w:val="003969EC"/>
    <w:rsid w:val="003A6BCD"/>
    <w:rsid w:val="003B0FEE"/>
    <w:rsid w:val="003B7C36"/>
    <w:rsid w:val="003C06BF"/>
    <w:rsid w:val="003E4CC0"/>
    <w:rsid w:val="00450A9B"/>
    <w:rsid w:val="004A62AE"/>
    <w:rsid w:val="004E564C"/>
    <w:rsid w:val="004E7016"/>
    <w:rsid w:val="004F2B2B"/>
    <w:rsid w:val="00513871"/>
    <w:rsid w:val="00522099"/>
    <w:rsid w:val="00526F24"/>
    <w:rsid w:val="00536E51"/>
    <w:rsid w:val="005428E8"/>
    <w:rsid w:val="00552CF8"/>
    <w:rsid w:val="00557F36"/>
    <w:rsid w:val="005625F2"/>
    <w:rsid w:val="00563A9A"/>
    <w:rsid w:val="00580931"/>
    <w:rsid w:val="00592087"/>
    <w:rsid w:val="00592DED"/>
    <w:rsid w:val="00593354"/>
    <w:rsid w:val="00593B8D"/>
    <w:rsid w:val="005E5EFE"/>
    <w:rsid w:val="006042C7"/>
    <w:rsid w:val="00620B7D"/>
    <w:rsid w:val="00671E21"/>
    <w:rsid w:val="00680B61"/>
    <w:rsid w:val="006A41BB"/>
    <w:rsid w:val="006B5ED4"/>
    <w:rsid w:val="006C5A09"/>
    <w:rsid w:val="006D050D"/>
    <w:rsid w:val="006E2F36"/>
    <w:rsid w:val="0071068A"/>
    <w:rsid w:val="00710CBC"/>
    <w:rsid w:val="007119C2"/>
    <w:rsid w:val="00767C48"/>
    <w:rsid w:val="00790E28"/>
    <w:rsid w:val="00795ECD"/>
    <w:rsid w:val="007A747E"/>
    <w:rsid w:val="007A75C5"/>
    <w:rsid w:val="007B479E"/>
    <w:rsid w:val="007D7155"/>
    <w:rsid w:val="0082397A"/>
    <w:rsid w:val="00835D66"/>
    <w:rsid w:val="00844A43"/>
    <w:rsid w:val="0084576F"/>
    <w:rsid w:val="0085097C"/>
    <w:rsid w:val="0086634B"/>
    <w:rsid w:val="00871533"/>
    <w:rsid w:val="00872881"/>
    <w:rsid w:val="008835BD"/>
    <w:rsid w:val="008841EB"/>
    <w:rsid w:val="00893B39"/>
    <w:rsid w:val="008B0F8D"/>
    <w:rsid w:val="008D7BF8"/>
    <w:rsid w:val="008F31CE"/>
    <w:rsid w:val="00907A55"/>
    <w:rsid w:val="0091294C"/>
    <w:rsid w:val="009259FF"/>
    <w:rsid w:val="009377D7"/>
    <w:rsid w:val="00951FEC"/>
    <w:rsid w:val="00962D23"/>
    <w:rsid w:val="00964740"/>
    <w:rsid w:val="00996F33"/>
    <w:rsid w:val="009F203C"/>
    <w:rsid w:val="009F5D44"/>
    <w:rsid w:val="00A16ECF"/>
    <w:rsid w:val="00AD413A"/>
    <w:rsid w:val="00AE5260"/>
    <w:rsid w:val="00AF06A7"/>
    <w:rsid w:val="00B27D44"/>
    <w:rsid w:val="00B41495"/>
    <w:rsid w:val="00B44B2C"/>
    <w:rsid w:val="00B52F3A"/>
    <w:rsid w:val="00B65D8D"/>
    <w:rsid w:val="00B715E3"/>
    <w:rsid w:val="00B85019"/>
    <w:rsid w:val="00BC0897"/>
    <w:rsid w:val="00BC2EED"/>
    <w:rsid w:val="00BC35C9"/>
    <w:rsid w:val="00BD6A6C"/>
    <w:rsid w:val="00BE1F24"/>
    <w:rsid w:val="00BE39CE"/>
    <w:rsid w:val="00BF5DDD"/>
    <w:rsid w:val="00C13693"/>
    <w:rsid w:val="00C264A9"/>
    <w:rsid w:val="00C3764C"/>
    <w:rsid w:val="00C518F5"/>
    <w:rsid w:val="00C552E3"/>
    <w:rsid w:val="00C72A09"/>
    <w:rsid w:val="00C749B5"/>
    <w:rsid w:val="00C7794A"/>
    <w:rsid w:val="00C81119"/>
    <w:rsid w:val="00C834A6"/>
    <w:rsid w:val="00C91756"/>
    <w:rsid w:val="00C950BB"/>
    <w:rsid w:val="00C9596D"/>
    <w:rsid w:val="00CA2CA8"/>
    <w:rsid w:val="00CC44E7"/>
    <w:rsid w:val="00CD632A"/>
    <w:rsid w:val="00CE0B4E"/>
    <w:rsid w:val="00D17EA4"/>
    <w:rsid w:val="00D23884"/>
    <w:rsid w:val="00D23C08"/>
    <w:rsid w:val="00D60CBF"/>
    <w:rsid w:val="00D62C77"/>
    <w:rsid w:val="00DB312B"/>
    <w:rsid w:val="00DC7E68"/>
    <w:rsid w:val="00DE10DD"/>
    <w:rsid w:val="00E00182"/>
    <w:rsid w:val="00E24873"/>
    <w:rsid w:val="00E25107"/>
    <w:rsid w:val="00E75DAA"/>
    <w:rsid w:val="00E76C1C"/>
    <w:rsid w:val="00E863E8"/>
    <w:rsid w:val="00E91756"/>
    <w:rsid w:val="00E95B24"/>
    <w:rsid w:val="00EA4375"/>
    <w:rsid w:val="00EF42DE"/>
    <w:rsid w:val="00F04B94"/>
    <w:rsid w:val="00F0583B"/>
    <w:rsid w:val="00F24DAC"/>
    <w:rsid w:val="00F673C2"/>
    <w:rsid w:val="00F86C75"/>
    <w:rsid w:val="00FA2DAC"/>
    <w:rsid w:val="00FD21A2"/>
    <w:rsid w:val="00FE1416"/>
    <w:rsid w:val="00FE5216"/>
    <w:rsid w:val="00FE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E6546"/>
  <w15:docId w15:val="{E96E9E3A-300F-4E6D-B1D2-C6E1768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354"/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rsid w:val="000663FE"/>
    <w:pPr>
      <w:keepNext/>
      <w:tabs>
        <w:tab w:val="num" w:pos="0"/>
      </w:tabs>
      <w:suppressAutoHyphens/>
      <w:outlineLvl w:val="0"/>
    </w:pPr>
    <w:rPr>
      <w:rFonts w:ascii="Arial" w:hAnsi="Arial" w:cs="Arial"/>
      <w:b/>
      <w:bCs/>
      <w:lang w:val="ca-ES" w:eastAsia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32A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0663FE"/>
  </w:style>
  <w:style w:type="character" w:customStyle="1" w:styleId="Fuentedeprrafopredeter1">
    <w:name w:val="Fuente de párrafo predeter.1"/>
    <w:rsid w:val="000663FE"/>
  </w:style>
  <w:style w:type="character" w:styleId="Nmerodepgina">
    <w:name w:val="page number"/>
    <w:basedOn w:val="Fuentedeprrafopredeter1"/>
    <w:semiHidden/>
    <w:rsid w:val="000663FE"/>
  </w:style>
  <w:style w:type="paragraph" w:customStyle="1" w:styleId="Encapalament">
    <w:name w:val="Encapçalament"/>
    <w:basedOn w:val="Normal"/>
    <w:next w:val="Textoindependiente"/>
    <w:rsid w:val="000663FE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ca-ES" w:eastAsia="ar-SA"/>
    </w:rPr>
  </w:style>
  <w:style w:type="paragraph" w:styleId="Textoindependiente">
    <w:name w:val="Body Text"/>
    <w:basedOn w:val="Normal"/>
    <w:semiHidden/>
    <w:rsid w:val="000663FE"/>
    <w:pPr>
      <w:suppressAutoHyphens/>
      <w:jc w:val="center"/>
    </w:pPr>
    <w:rPr>
      <w:sz w:val="12"/>
      <w:szCs w:val="16"/>
      <w:lang w:eastAsia="ar-SA"/>
    </w:rPr>
  </w:style>
  <w:style w:type="paragraph" w:styleId="Lista">
    <w:name w:val="List"/>
    <w:basedOn w:val="Textoindependiente"/>
    <w:semiHidden/>
    <w:rsid w:val="000663FE"/>
    <w:rPr>
      <w:rFonts w:cs="Tahoma"/>
    </w:rPr>
  </w:style>
  <w:style w:type="paragraph" w:customStyle="1" w:styleId="Llegenda1">
    <w:name w:val="Llegenda1"/>
    <w:basedOn w:val="Normal"/>
    <w:rsid w:val="000663FE"/>
    <w:pPr>
      <w:suppressLineNumbers/>
      <w:suppressAutoHyphens/>
      <w:spacing w:before="120" w:after="120"/>
    </w:pPr>
    <w:rPr>
      <w:rFonts w:cs="Tahoma"/>
      <w:i/>
      <w:iCs/>
      <w:lang w:val="ca-ES" w:eastAsia="ar-SA"/>
    </w:rPr>
  </w:style>
  <w:style w:type="paragraph" w:customStyle="1" w:styleId="ndex">
    <w:name w:val="Índex"/>
    <w:basedOn w:val="Normal"/>
    <w:rsid w:val="000663FE"/>
    <w:pPr>
      <w:suppressLineNumbers/>
      <w:suppressAutoHyphens/>
    </w:pPr>
    <w:rPr>
      <w:rFonts w:cs="Tahoma"/>
      <w:lang w:val="ca-ES" w:eastAsia="ar-SA"/>
    </w:rPr>
  </w:style>
  <w:style w:type="paragraph" w:styleId="Encabezado">
    <w:name w:val="header"/>
    <w:basedOn w:val="Normal"/>
    <w:semiHidden/>
    <w:rsid w:val="000663FE"/>
    <w:pPr>
      <w:tabs>
        <w:tab w:val="center" w:pos="4153"/>
        <w:tab w:val="right" w:pos="8306"/>
      </w:tabs>
      <w:suppressAutoHyphens/>
    </w:pPr>
    <w:rPr>
      <w:sz w:val="20"/>
      <w:szCs w:val="20"/>
      <w:lang w:val="ca-ES" w:eastAsia="ar-SA"/>
    </w:rPr>
  </w:style>
  <w:style w:type="paragraph" w:styleId="Piedepgina">
    <w:name w:val="footer"/>
    <w:basedOn w:val="Normal"/>
    <w:semiHidden/>
    <w:rsid w:val="000663FE"/>
    <w:pPr>
      <w:tabs>
        <w:tab w:val="center" w:pos="4252"/>
        <w:tab w:val="right" w:pos="8504"/>
      </w:tabs>
      <w:suppressAutoHyphens/>
    </w:pPr>
    <w:rPr>
      <w:lang w:val="ca-ES" w:eastAsia="ar-SA"/>
    </w:rPr>
  </w:style>
  <w:style w:type="paragraph" w:customStyle="1" w:styleId="Default">
    <w:name w:val="Default"/>
    <w:rsid w:val="000663FE"/>
    <w:pPr>
      <w:suppressAutoHyphens/>
      <w:autoSpaceDE w:val="0"/>
    </w:pPr>
    <w:rPr>
      <w:rFonts w:ascii="Wingdings" w:eastAsia="Arial" w:hAnsi="Wingdings" w:cs="Wingdings"/>
      <w:color w:val="000000"/>
      <w:sz w:val="24"/>
      <w:szCs w:val="24"/>
      <w:lang w:eastAsia="ar-SA"/>
    </w:rPr>
  </w:style>
  <w:style w:type="paragraph" w:styleId="Textodeglobo">
    <w:name w:val="Balloon Text"/>
    <w:basedOn w:val="Normal"/>
    <w:rsid w:val="000663FE"/>
    <w:pPr>
      <w:suppressAutoHyphens/>
    </w:pPr>
    <w:rPr>
      <w:rFonts w:ascii="Tahoma" w:hAnsi="Tahoma" w:cs="Tahoma"/>
      <w:sz w:val="16"/>
      <w:szCs w:val="16"/>
      <w:lang w:val="ca-ES" w:eastAsia="ar-SA"/>
    </w:rPr>
  </w:style>
  <w:style w:type="paragraph" w:customStyle="1" w:styleId="Contingutdelmarc">
    <w:name w:val="Contingut del marc"/>
    <w:basedOn w:val="Textoindependiente"/>
    <w:rsid w:val="000663FE"/>
  </w:style>
  <w:style w:type="paragraph" w:customStyle="1" w:styleId="Contingutdelataula">
    <w:name w:val="Contingut de la taula"/>
    <w:basedOn w:val="Normal"/>
    <w:rsid w:val="000663FE"/>
    <w:pPr>
      <w:suppressLineNumbers/>
      <w:suppressAutoHyphens/>
    </w:pPr>
    <w:rPr>
      <w:lang w:val="ca-ES" w:eastAsia="ar-SA"/>
    </w:rPr>
  </w:style>
  <w:style w:type="paragraph" w:customStyle="1" w:styleId="Encapalamentdelataula">
    <w:name w:val="Encapçalament de la taula"/>
    <w:basedOn w:val="Contingutdelataula"/>
    <w:rsid w:val="000663FE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rsid w:val="000663FE"/>
    <w:rPr>
      <w:sz w:val="24"/>
      <w:szCs w:val="24"/>
      <w:lang w:val="ca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CD63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 w:eastAsia="ar-SA"/>
    </w:rPr>
  </w:style>
  <w:style w:type="paragraph" w:styleId="NormalWeb">
    <w:name w:val="Normal (Web)"/>
    <w:basedOn w:val="Normal"/>
    <w:rsid w:val="00CD632A"/>
    <w:pPr>
      <w:suppressAutoHyphens/>
      <w:spacing w:before="280" w:after="119"/>
    </w:pPr>
    <w:rPr>
      <w:lang w:eastAsia="zh-CN"/>
    </w:rPr>
  </w:style>
  <w:style w:type="character" w:styleId="Hipervnculo">
    <w:name w:val="Hyperlink"/>
    <w:basedOn w:val="Fuentedeprrafopredeter"/>
    <w:uiPriority w:val="99"/>
    <w:unhideWhenUsed/>
    <w:rsid w:val="00593B8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3B8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749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table" w:styleId="Tablaconcuadrcula1clara-nfasis5">
    <w:name w:val="Grid Table 1 Light Accent 5"/>
    <w:basedOn w:val="Tablanormal"/>
    <w:uiPriority w:val="46"/>
    <w:rsid w:val="00907A5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FA2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\Datos%20de%20programa\Microsoft\Plantillas\Practiques-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8CD4-C2D1-4CD1-98E2-68DBDB9F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Settings\Maria\Datos de programa\Microsoft\Plantillas\Practiques-Plantilla.dot</Template>
  <TotalTime>1</TotalTime>
  <Pages>5</Pages>
  <Words>927</Words>
  <Characters>5102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Asuki PC</cp:lastModifiedBy>
  <cp:revision>3</cp:revision>
  <cp:lastPrinted>2008-04-10T08:32:00Z</cp:lastPrinted>
  <dcterms:created xsi:type="dcterms:W3CDTF">2023-10-26T13:01:00Z</dcterms:created>
  <dcterms:modified xsi:type="dcterms:W3CDTF">2023-10-26T13:01:00Z</dcterms:modified>
</cp:coreProperties>
</file>